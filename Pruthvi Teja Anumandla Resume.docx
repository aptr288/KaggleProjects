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63C7" w14:textId="77777777" w:rsidR="00E00233" w:rsidRPr="00A64914" w:rsidRDefault="00B81F14" w:rsidP="00E00233">
      <w:pPr>
        <w:pStyle w:val="Title"/>
        <w:jc w:val="center"/>
        <w:rPr>
          <w:rFonts w:ascii="Times New Roman" w:hAnsi="Times New Roman" w:cs="Times New Roman"/>
          <w:color w:val="auto"/>
          <w:sz w:val="40"/>
          <w:szCs w:val="34"/>
        </w:rPr>
      </w:pPr>
      <w:bookmarkStart w:id="0" w:name="_Hlk4451727"/>
      <w:r w:rsidRPr="00A64914">
        <w:rPr>
          <w:rFonts w:ascii="Times New Roman" w:hAnsi="Times New Roman" w:cs="Times New Roman"/>
          <w:color w:val="auto"/>
          <w:sz w:val="40"/>
          <w:szCs w:val="34"/>
        </w:rPr>
        <w:t>PRUTHVI TEJA ANUMANDLA</w:t>
      </w:r>
    </w:p>
    <w:p w14:paraId="3B73B1D2" w14:textId="7BB2BD38" w:rsidR="00E00233" w:rsidRPr="00547DAC" w:rsidRDefault="00E00233" w:rsidP="00E00233">
      <w:pPr>
        <w:pStyle w:val="Title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 w:rsidRPr="00547DAC">
        <w:rPr>
          <w:rFonts w:ascii="Times New Roman" w:eastAsiaTheme="minorHAnsi" w:hAnsi="Times New Roman" w:cs="Times New Roman"/>
          <w:color w:val="auto"/>
          <w:sz w:val="21"/>
          <w:szCs w:val="21"/>
          <w:lang w:eastAsia="en-US"/>
        </w:rPr>
        <w:t>Denton, TX</w:t>
      </w:r>
      <w:r w:rsidR="00785B58" w:rsidRPr="00547DAC">
        <w:rPr>
          <w:rFonts w:ascii="Times New Roman" w:eastAsiaTheme="minorHAnsi" w:hAnsi="Times New Roman" w:cs="Times New Roman"/>
          <w:color w:val="auto"/>
          <w:sz w:val="21"/>
          <w:szCs w:val="21"/>
          <w:lang w:eastAsia="en-US"/>
        </w:rPr>
        <w:t>,</w:t>
      </w:r>
      <w:r w:rsidRPr="00547DAC">
        <w:rPr>
          <w:rFonts w:ascii="Times New Roman" w:eastAsiaTheme="minorHAnsi" w:hAnsi="Times New Roman" w:cs="Times New Roman"/>
          <w:color w:val="auto"/>
          <w:sz w:val="21"/>
          <w:szCs w:val="21"/>
          <w:lang w:eastAsia="en-US"/>
        </w:rPr>
        <w:t xml:space="preserve"> 76201</w:t>
      </w:r>
      <w:r w:rsidR="00E70BA6" w:rsidRPr="00547DAC">
        <w:rPr>
          <w:rFonts w:ascii="Times New Roman" w:hAnsi="Times New Roman" w:cs="Times New Roman"/>
          <w:b/>
          <w:sz w:val="21"/>
          <w:szCs w:val="21"/>
        </w:rPr>
        <w:t> |</w:t>
      </w:r>
      <w:r w:rsidR="00E70BA6" w:rsidRPr="00547DAC">
        <w:rPr>
          <w:rFonts w:ascii="Times New Roman" w:hAnsi="Times New Roman" w:cs="Times New Roman"/>
          <w:sz w:val="21"/>
          <w:szCs w:val="21"/>
        </w:rPr>
        <w:t> </w:t>
      </w:r>
      <w:r w:rsidRPr="00547DAC">
        <w:rPr>
          <w:rFonts w:ascii="Times New Roman" w:eastAsiaTheme="minorHAnsi" w:hAnsi="Times New Roman" w:cs="Times New Roman"/>
          <w:color w:val="auto"/>
          <w:sz w:val="21"/>
          <w:szCs w:val="21"/>
          <w:lang w:eastAsia="en-US"/>
        </w:rPr>
        <w:t>9405940918</w:t>
      </w:r>
      <w:r w:rsidRPr="00547DAC">
        <w:rPr>
          <w:rFonts w:ascii="Times New Roman" w:hAnsi="Times New Roman" w:cs="Times New Roman"/>
          <w:b/>
          <w:sz w:val="21"/>
          <w:szCs w:val="21"/>
        </w:rPr>
        <w:t> |</w:t>
      </w:r>
      <w:r w:rsidRPr="00547DAC">
        <w:rPr>
          <w:rFonts w:ascii="Times New Roman" w:hAnsi="Times New Roman" w:cs="Times New Roman"/>
          <w:sz w:val="21"/>
          <w:szCs w:val="21"/>
        </w:rPr>
        <w:t> </w:t>
      </w:r>
      <w:r w:rsidR="009A36B8" w:rsidRPr="00547DA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fldChar w:fldCharType="begin"/>
      </w:r>
      <w:r w:rsidR="009A36B8" w:rsidRPr="00547DA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instrText xml:space="preserve"> HYPERLINK "mailto:aptr288@gmail.com" </w:instrText>
      </w:r>
      <w:r w:rsidR="009A36B8" w:rsidRPr="00547DA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fldChar w:fldCharType="separate"/>
      </w:r>
      <w:r w:rsidRPr="00547DAC">
        <w:rPr>
          <w:rStyle w:val="Hyperlink"/>
          <w:rFonts w:ascii="Times New Roman" w:hAnsi="Times New Roman" w:cs="Times New Roman"/>
          <w:sz w:val="21"/>
          <w:szCs w:val="21"/>
        </w:rPr>
        <w:t>aptr288@gmail.com</w:t>
      </w:r>
    </w:p>
    <w:p w14:paraId="7FE719C1" w14:textId="722C1F81" w:rsidR="0070602C" w:rsidRPr="003B7557" w:rsidRDefault="009A36B8" w:rsidP="00AF1953">
      <w:pPr>
        <w:pStyle w:val="Title"/>
        <w:jc w:val="center"/>
        <w:rPr>
          <w:rFonts w:ascii="Times New Roman" w:hAnsi="Times New Roman" w:cs="Times New Roman"/>
          <w:color w:val="auto"/>
          <w:sz w:val="21"/>
          <w:szCs w:val="21"/>
        </w:rPr>
      </w:pPr>
      <w:r w:rsidRPr="00547DA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fldChar w:fldCharType="end"/>
      </w:r>
      <w:hyperlink r:id="rId8" w:history="1">
        <w:r w:rsidR="00041AE9" w:rsidRPr="003B7557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https://www.linkedin.com/in/pruthvi-teja-anumandla</w:t>
        </w:r>
      </w:hyperlink>
      <w:r w:rsidR="00041AE9" w:rsidRPr="003B7557">
        <w:rPr>
          <w:rStyle w:val="Hyperlink"/>
          <w:rFonts w:ascii="Times New Roman" w:hAnsi="Times New Roman" w:cs="Times New Roman"/>
          <w:sz w:val="21"/>
          <w:szCs w:val="21"/>
          <w:u w:val="none"/>
        </w:rPr>
        <w:t>/</w:t>
      </w:r>
      <w:r w:rsidR="00041AE9" w:rsidRPr="003B7557">
        <w:rPr>
          <w:rStyle w:val="Hyperlink"/>
          <w:rFonts w:ascii="Times New Roman" w:hAnsi="Times New Roman" w:cs="Times New Roman"/>
          <w:b/>
          <w:color w:val="auto"/>
          <w:sz w:val="21"/>
          <w:szCs w:val="21"/>
          <w:u w:val="none"/>
        </w:rPr>
        <w:t xml:space="preserve"> |</w:t>
      </w:r>
      <w:r w:rsidR="00172B67" w:rsidRPr="003B7557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hyperlink r:id="rId9" w:history="1">
        <w:r w:rsidR="00041AE9" w:rsidRPr="003B7557">
          <w:rPr>
            <w:rStyle w:val="Hyperlink"/>
            <w:rFonts w:ascii="Times New Roman" w:hAnsi="Times New Roman" w:cs="Times New Roman"/>
            <w:sz w:val="21"/>
            <w:szCs w:val="21"/>
          </w:rPr>
          <w:t>https://github.com/aptr288</w:t>
        </w:r>
      </w:hyperlink>
      <w:r w:rsidR="00BD227F" w:rsidRPr="003B7557">
        <w:rPr>
          <w:rStyle w:val="Hyperlink"/>
          <w:rFonts w:ascii="Times New Roman" w:hAnsi="Times New Roman" w:cs="Times New Roman"/>
          <w:b/>
          <w:sz w:val="21"/>
          <w:szCs w:val="21"/>
          <w:u w:val="none"/>
        </w:rPr>
        <w:t xml:space="preserve"> </w:t>
      </w:r>
      <w:r w:rsidR="00172B67" w:rsidRPr="003B7557">
        <w:rPr>
          <w:rStyle w:val="Hyperlink"/>
          <w:rFonts w:ascii="Times New Roman" w:hAnsi="Times New Roman" w:cs="Times New Roman"/>
          <w:b/>
          <w:color w:val="auto"/>
          <w:sz w:val="21"/>
          <w:szCs w:val="21"/>
          <w:u w:val="none"/>
        </w:rPr>
        <w:t xml:space="preserve">| </w:t>
      </w:r>
      <w:hyperlink r:id="rId10" w:history="1">
        <w:r w:rsidR="00041AE9" w:rsidRPr="003B7557">
          <w:rPr>
            <w:rStyle w:val="Hyperlink"/>
            <w:rFonts w:ascii="Times New Roman" w:hAnsi="Times New Roman" w:cs="Times New Roman"/>
            <w:sz w:val="21"/>
            <w:szCs w:val="21"/>
          </w:rPr>
          <w:t>https://www.kaggle.com/aptr288</w:t>
        </w:r>
      </w:hyperlink>
      <w:bookmarkEnd w:id="0"/>
    </w:p>
    <w:p w14:paraId="20DA7A7E" w14:textId="7D2A8846" w:rsidR="001602E7" w:rsidRPr="0043517E" w:rsidRDefault="00E8617D" w:rsidP="002E1A4B">
      <w:pPr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Actively </w:t>
      </w:r>
      <w:r w:rsidR="001602E7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seeking </w:t>
      </w:r>
      <w:r w:rsidR="00077C51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a </w:t>
      </w:r>
      <w:r w:rsidR="00BC5371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full-time opportunity</w:t>
      </w:r>
      <w:r w:rsidR="00077C51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1602E7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in machine learning and data science domain</w:t>
      </w:r>
      <w:r w:rsidR="0073666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s</w:t>
      </w:r>
      <w:r w:rsidR="005C7417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.  I </w:t>
      </w:r>
      <w:r w:rsidR="009E3C3D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possess </w:t>
      </w:r>
      <w:r w:rsidR="0098484F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2</w:t>
      </w:r>
      <w:r w:rsidR="009177C9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.5</w:t>
      </w:r>
      <w:r w:rsidR="00C3548F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+</w:t>
      </w:r>
      <w:r w:rsidR="002C4D15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 years</w:t>
      </w:r>
      <w:r w:rsidR="002C4D15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of experience</w:t>
      </w:r>
      <w:r w:rsidR="00E12DF9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6865D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using </w:t>
      </w:r>
      <w:r w:rsidR="006A2998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machine learning </w:t>
      </w:r>
      <w:r w:rsidR="00D32333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algorithms,</w:t>
      </w:r>
      <w:r w:rsidR="00D47CE5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data processing </w:t>
      </w:r>
      <w:r w:rsidR="00005538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and predictive</w:t>
      </w:r>
      <w:r w:rsidR="006865D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884475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data</w:t>
      </w:r>
      <w:r w:rsidR="001F655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6865D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modeling to </w:t>
      </w:r>
      <w:r w:rsidR="008834FE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deliver insights and </w:t>
      </w:r>
      <w:r w:rsidR="00E46FFD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action-oriented</w:t>
      </w:r>
      <w:r w:rsidR="008834FE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60665F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solutions for</w:t>
      </w:r>
      <w:r w:rsidR="006865D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challenging business problems</w:t>
      </w:r>
      <w:r w:rsidR="00872CF4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.</w:t>
      </w:r>
      <w:r w:rsidR="00342081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AWS Certified Cloud Practitioner.</w:t>
      </w:r>
    </w:p>
    <w:p w14:paraId="02EDA346" w14:textId="77777777" w:rsidR="00EF22CF" w:rsidRPr="00A64914" w:rsidRDefault="00EF22CF" w:rsidP="002E1A4B">
      <w:pPr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</w:p>
    <w:p w14:paraId="14DD70BC" w14:textId="77777777" w:rsidR="00EF22CF" w:rsidRPr="00A64914" w:rsidRDefault="00EF22CF" w:rsidP="00EF22CF">
      <w:pPr>
        <w:spacing w:after="0"/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</w:pPr>
      <w:r w:rsidRPr="00A64914"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 xml:space="preserve">Education </w:t>
      </w:r>
      <w:r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 xml:space="preserve"> </w:t>
      </w:r>
    </w:p>
    <w:p w14:paraId="0E3AA595" w14:textId="16BA9411" w:rsidR="00EF22CF" w:rsidRPr="0043517E" w:rsidRDefault="00EF22CF" w:rsidP="00EF22CF">
      <w:pPr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Master</w:t>
      </w:r>
      <w:r w:rsidR="00D52189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 of Science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 in </w:t>
      </w:r>
      <w:r w:rsidR="00C445B5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C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omputer </w:t>
      </w:r>
      <w:r w:rsidR="00C445B5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S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cience                                                                                           </w:t>
      </w:r>
      <w:r w:rsidR="002221E0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 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01/2017 – 05/2019</w:t>
      </w:r>
    </w:p>
    <w:p w14:paraId="7AEEEAF7" w14:textId="63DA3DA4" w:rsidR="00EF22CF" w:rsidRPr="0043517E" w:rsidRDefault="00EF22CF" w:rsidP="00EF22CF">
      <w:pPr>
        <w:spacing w:after="0"/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University of North Texas</w:t>
      </w:r>
      <w:r w:rsidR="00D5200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 Denton, T</w:t>
      </w:r>
      <w:r w:rsidR="00771619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x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(ABET </w:t>
      </w:r>
      <w:r w:rsidR="00EE1AF9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accredited)  </w:t>
      </w:r>
      <w:r w:rsidR="00BC6056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   </w:t>
      </w:r>
      <w:r w:rsidR="00D5200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   </w:t>
      </w:r>
      <w:r w:rsidR="00D557CF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ab/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                       </w:t>
      </w:r>
      <w:r w:rsidR="00C47BC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             </w:t>
      </w:r>
      <w:r w:rsidR="00252DEE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C47BC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523913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       </w:t>
      </w:r>
      <w:r w:rsidR="002221E0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523913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GPA – 3.8</w:t>
      </w:r>
      <w:r w:rsidR="00E72CB7"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37</w:t>
      </w:r>
    </w:p>
    <w:p w14:paraId="7C407AF0" w14:textId="0A40A678" w:rsidR="00D6788A" w:rsidRPr="0043517E" w:rsidRDefault="00D6788A" w:rsidP="00EF22CF">
      <w:pPr>
        <w:pStyle w:val="ListBullet"/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Minor: 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Intelligent Systems</w:t>
      </w:r>
    </w:p>
    <w:p w14:paraId="3AB8FB85" w14:textId="77777777" w:rsidR="00EF22CF" w:rsidRPr="0043517E" w:rsidRDefault="00EF22CF" w:rsidP="00EF22CF">
      <w:pPr>
        <w:pStyle w:val="ListBullet"/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Courses: Machine Learning, Pattern Recognition, Information Retrieval and Web Search, Big Data Analytics</w:t>
      </w:r>
    </w:p>
    <w:p w14:paraId="429129B9" w14:textId="37B4C4DE" w:rsidR="00EF22CF" w:rsidRPr="0043517E" w:rsidRDefault="00EF22CF" w:rsidP="00EF22CF">
      <w:pPr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Bachelor of Technology in Electronics and Communication Engineering                                    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05/2011 – 05/2015                                                                                                                                                                              </w:t>
      </w:r>
    </w:p>
    <w:p w14:paraId="55FA8515" w14:textId="036234D3" w:rsidR="00EF22CF" w:rsidRPr="0043517E" w:rsidRDefault="00EF22CF" w:rsidP="00EF22CF">
      <w:pPr>
        <w:spacing w:after="0"/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SRM University, India (ABET </w:t>
      </w:r>
      <w:r w:rsidR="00B40DEA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accredited)  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                                                                                               </w:t>
      </w:r>
      <w:r w:rsidR="00C47BC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GPA – 3.61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50499A7D" w14:textId="3A7135B0" w:rsidR="003C0972" w:rsidRPr="00A64914" w:rsidRDefault="003C0972" w:rsidP="002E1A4B">
      <w:pPr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</w:p>
    <w:p w14:paraId="7F75E23F" w14:textId="2F3A00AF" w:rsidR="00B40DEA" w:rsidRPr="00A64914" w:rsidRDefault="00B40DEA" w:rsidP="00B40DEA">
      <w:pPr>
        <w:spacing w:after="0"/>
        <w:rPr>
          <w:rFonts w:ascii="Times New Roman" w:hAnsi="Times New Roman" w:cs="Times New Roman"/>
          <w:b/>
          <w:sz w:val="24"/>
          <w:szCs w:val="21"/>
        </w:rPr>
      </w:pPr>
      <w:r w:rsidRPr="00A64914"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 xml:space="preserve">Skills </w:t>
      </w:r>
    </w:p>
    <w:p w14:paraId="68758FA8" w14:textId="445A696E" w:rsidR="00B40DEA" w:rsidRPr="00A92639" w:rsidRDefault="00B40DEA" w:rsidP="00B40DEA">
      <w:pPr>
        <w:pStyle w:val="ListBullet"/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bookmarkStart w:id="1" w:name="_Hlk5893149"/>
      <w:bookmarkStart w:id="2" w:name="_Hlk526513596"/>
      <w:r w:rsidRPr="00A92639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Programming languages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– Python,</w:t>
      </w:r>
      <w:r w:rsidR="00BC5371" w:rsidRPr="00BC5371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BC5371"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Java</w:t>
      </w:r>
      <w:r w:rsidR="00BC5371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R, SQL, MATLAB</w:t>
      </w:r>
      <w:r w:rsidR="00622F4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</w:t>
      </w:r>
      <w:r w:rsidR="00315E38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CouchDB (</w:t>
      </w:r>
      <w:r w:rsidR="00622F4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NoSQL)</w:t>
      </w:r>
      <w:bookmarkEnd w:id="1"/>
    </w:p>
    <w:bookmarkEnd w:id="2"/>
    <w:p w14:paraId="01151B25" w14:textId="7E5C6169" w:rsidR="00B40DEA" w:rsidRPr="00A92639" w:rsidRDefault="00B40DEA" w:rsidP="00B40DEA">
      <w:pPr>
        <w:pStyle w:val="ListBullet"/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A92639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Data Science Tools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–  Tableau</w:t>
      </w:r>
      <w:r w:rsidR="001D455F"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 SAS</w:t>
      </w:r>
      <w:r w:rsidR="004B550F"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 Microsoft Excel</w:t>
      </w:r>
      <w:r w:rsidR="008F6A00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 OpenC</w:t>
      </w:r>
      <w:r w:rsidR="00535EBC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V</w:t>
      </w:r>
      <w:r w:rsidR="00C704FD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</w:t>
      </w:r>
      <w:r w:rsidR="00795180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5358C7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NLP, CUDA</w:t>
      </w:r>
      <w:r w:rsidR="0009416F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 MS Suite</w:t>
      </w:r>
    </w:p>
    <w:p w14:paraId="3647076C" w14:textId="77777777" w:rsidR="00B40DEA" w:rsidRPr="00A92639" w:rsidRDefault="00B40DEA" w:rsidP="00B40DEA">
      <w:pPr>
        <w:pStyle w:val="ListBullet"/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A92639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Machine Learning Libraries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– Sci-Kit Learn, NumPy, Pandas, Matplotlib, Keras, TensorFlow, PyTorch, NLTK</w:t>
      </w:r>
    </w:p>
    <w:p w14:paraId="7FB49386" w14:textId="30ED083E" w:rsidR="004B4350" w:rsidRDefault="00B40DEA" w:rsidP="004B4350">
      <w:pPr>
        <w:pStyle w:val="ListBulle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A92639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Big Data Tools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bookmarkStart w:id="3" w:name="OLE_LINK2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– </w:t>
      </w:r>
      <w:bookmarkStart w:id="4" w:name="OLE_LINK5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Spark</w:t>
      </w:r>
      <w:bookmarkEnd w:id="4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 Scala, Cloudera, Hadoop, Kafka</w:t>
      </w:r>
      <w:bookmarkEnd w:id="3"/>
      <w:r w:rsidR="00A70CCB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, Databricks</w:t>
      </w:r>
    </w:p>
    <w:p w14:paraId="1061F609" w14:textId="3E384759" w:rsidR="00D74D95" w:rsidRPr="00D74D95" w:rsidRDefault="00D74D95" w:rsidP="00D74D95">
      <w:pPr>
        <w:pStyle w:val="ListBullet"/>
        <w:spacing w:after="0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 xml:space="preserve">Miscellaneous 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– HTML, PHP, XML</w:t>
      </w:r>
      <w:r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</w:t>
      </w:r>
      <w:r w:rsidR="00737B90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Linux</w:t>
      </w:r>
      <w:r w:rsidR="00CE035D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behave </w:t>
      </w:r>
    </w:p>
    <w:p w14:paraId="027751A7" w14:textId="77777777" w:rsidR="004B4350" w:rsidRPr="004B4350" w:rsidRDefault="004B4350" w:rsidP="004B4350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14:paraId="070BCAB5" w14:textId="4B0D22F0" w:rsidR="00B40DEA" w:rsidRPr="00A64914" w:rsidRDefault="00E511BB" w:rsidP="00B40DE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A64914"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>Publication</w:t>
      </w:r>
      <w:r w:rsidR="006E5BC4"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 xml:space="preserve"> </w:t>
      </w:r>
    </w:p>
    <w:p w14:paraId="3E1E6369" w14:textId="451B4BEB" w:rsidR="004B4350" w:rsidRPr="00A92639" w:rsidRDefault="00B40DEA" w:rsidP="00B40DE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Shanti R </w:t>
      </w:r>
      <w:proofErr w:type="spellStart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Thiyagaraja</w:t>
      </w:r>
      <w:proofErr w:type="spellEnd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Ram </w:t>
      </w:r>
      <w:bookmarkStart w:id="5" w:name="_Hlk523315427"/>
      <w:proofErr w:type="spellStart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Dantu</w:t>
      </w:r>
      <w:bookmarkEnd w:id="5"/>
      <w:proofErr w:type="spellEnd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</w:t>
      </w:r>
      <w:proofErr w:type="spellStart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Pradhumna</w:t>
      </w:r>
      <w:proofErr w:type="spellEnd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L Shrestha, Anurag Chitnis, Mark A Thompson</w:t>
      </w:r>
      <w:r w:rsidRPr="000548A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</w:t>
      </w:r>
      <w:r w:rsidRPr="000E694C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Pruthvi T Anumandla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Tom </w:t>
      </w:r>
      <w:proofErr w:type="spellStart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Sarma</w:t>
      </w:r>
      <w:proofErr w:type="spellEnd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, Siva </w:t>
      </w:r>
      <w:proofErr w:type="spellStart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Dantu</w:t>
      </w:r>
      <w:proofErr w:type="spellEnd"/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“</w:t>
      </w:r>
      <w:r w:rsidRPr="009F4232"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  <w:t>A Novel Heart-Mobile Interface for Detection and Classification of Heart sounds</w:t>
      </w:r>
      <w:r w:rsidRPr="00A92639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” Biomedical Signal Processing and Control, Elsevier Publications, pages 313-324, August 2018.</w:t>
      </w:r>
    </w:p>
    <w:p w14:paraId="433C4040" w14:textId="77777777" w:rsidR="004B4350" w:rsidRPr="00A64914" w:rsidRDefault="004B4350" w:rsidP="00B40DE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14:paraId="7F2C6C1A" w14:textId="3A5147D6" w:rsidR="00B56E77" w:rsidRDefault="00B56E77" w:rsidP="00B56E77">
      <w:pPr>
        <w:spacing w:after="0"/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</w:pPr>
      <w:r w:rsidRPr="00A64914"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>Experience</w:t>
      </w:r>
    </w:p>
    <w:p w14:paraId="5B3DBD19" w14:textId="470F47D3" w:rsidR="00D64763" w:rsidRPr="0043517E" w:rsidRDefault="00D64763" w:rsidP="006C0C58">
      <w:pPr>
        <w:spacing w:after="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>Big Data Engineer,</w:t>
      </w:r>
      <w:r w:rsidR="00B65DAB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>CapitalOne, Plano,</w:t>
      </w:r>
      <w:r w:rsidR="00B65DAB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Tx                                                                                 </w:t>
      </w:r>
      <w:r w:rsidRPr="0043517E">
        <w:rPr>
          <w:rFonts w:ascii="Times New Roman" w:hAnsi="Times New Roman" w:cs="Times New Roman"/>
          <w:color w:val="auto"/>
          <w:sz w:val="21"/>
          <w:szCs w:val="21"/>
        </w:rPr>
        <w:t xml:space="preserve">     08/2019 – Present</w:t>
      </w:r>
    </w:p>
    <w:p w14:paraId="4B63CD5D" w14:textId="383129FD" w:rsidR="006C0C58" w:rsidRPr="0043517E" w:rsidRDefault="006C0C58" w:rsidP="006C0C58">
      <w:pPr>
        <w:pStyle w:val="ListBulle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Implementing refinance campaign process to scrutinize huge database to identify and reach out to eligible </w:t>
      </w:r>
      <w:r w:rsidR="00C419BD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customers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4E541C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utilizing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bookmarkStart w:id="6" w:name="_GoBack"/>
      <w:bookmarkEnd w:id="6"/>
      <w:proofErr w:type="spellStart"/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PySpark</w:t>
      </w:r>
      <w:proofErr w:type="spellEnd"/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, AWS and Snowflake.</w:t>
      </w:r>
    </w:p>
    <w:p w14:paraId="3BBE0EB7" w14:textId="20F84377" w:rsidR="004644CA" w:rsidRPr="0043517E" w:rsidRDefault="00BC5371" w:rsidP="006C0C58">
      <w:pPr>
        <w:pStyle w:val="ListBulle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Extracting</w:t>
      </w:r>
      <w:r w:rsidR="00195BA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data from </w:t>
      </w:r>
      <w:r w:rsidR="001573A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disparate</w:t>
      </w:r>
      <w:r w:rsidR="00195BA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1573A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sources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, </w:t>
      </w:r>
      <w:r w:rsidR="0037555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cleaning and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processing them</w:t>
      </w:r>
      <w:r w:rsidR="0036372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37555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according to</w:t>
      </w:r>
      <w:r w:rsidR="0036372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business logics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and </w:t>
      </w:r>
      <w:r w:rsidR="0037555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loading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40514B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filtered data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37555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as input for further processes.</w:t>
      </w:r>
    </w:p>
    <w:p w14:paraId="720F5F46" w14:textId="4937D398" w:rsidR="00A752BF" w:rsidRPr="0043517E" w:rsidRDefault="00A752BF" w:rsidP="006C0C58">
      <w:pPr>
        <w:pStyle w:val="ListBulle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Performing </w:t>
      </w:r>
      <w:r w:rsidR="00640F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b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ehavioral </w:t>
      </w:r>
      <w:r w:rsidR="006B659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testing to ensure the code</w:t>
      </w:r>
      <w:r w:rsidR="0040514B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quality and functioning</w:t>
      </w:r>
      <w:r w:rsidR="004D19EF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D81864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is </w:t>
      </w:r>
      <w:r w:rsidR="00640F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as </w:t>
      </w:r>
      <w:r w:rsidR="004D19EF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intended using behave</w:t>
      </w:r>
      <w:r w:rsidR="00E8617D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framework</w:t>
      </w:r>
      <w:r w:rsidR="004D19EF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.</w:t>
      </w:r>
      <w:r w:rsidR="00640F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</w:p>
    <w:p w14:paraId="5007F7E7" w14:textId="77777777" w:rsidR="006C0C58" w:rsidRPr="0043517E" w:rsidRDefault="006C0C58" w:rsidP="006F54E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4"/>
          <w:szCs w:val="21"/>
          <w:shd w:val="clear" w:color="auto" w:fill="FFFFFF"/>
        </w:rPr>
      </w:pPr>
    </w:p>
    <w:p w14:paraId="167C3E2B" w14:textId="3F8D75D4" w:rsidR="00B65AFD" w:rsidRPr="0043517E" w:rsidRDefault="00B56E77" w:rsidP="006739EA">
      <w:pPr>
        <w:spacing w:after="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Artificial Intelligence Software Engineer Intern, Vision13, </w:t>
      </w:r>
      <w:r w:rsidR="004810AF" w:rsidRPr="0043517E">
        <w:rPr>
          <w:rFonts w:ascii="Times New Roman" w:hAnsi="Times New Roman" w:cs="Times New Roman"/>
          <w:b/>
          <w:color w:val="auto"/>
          <w:sz w:val="21"/>
          <w:szCs w:val="21"/>
        </w:rPr>
        <w:t>Minnesota</w:t>
      </w:r>
      <w:r w:rsidR="009A184E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="00040C5D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(Worked </w:t>
      </w:r>
      <w:r w:rsidR="003D1734" w:rsidRPr="0043517E">
        <w:rPr>
          <w:rFonts w:ascii="Times New Roman" w:hAnsi="Times New Roman" w:cs="Times New Roman"/>
          <w:b/>
          <w:color w:val="auto"/>
          <w:sz w:val="21"/>
          <w:szCs w:val="21"/>
        </w:rPr>
        <w:t>Remotely)</w:t>
      </w:r>
      <w:r w:rsidR="003D1734" w:rsidRPr="0043517E">
        <w:rPr>
          <w:rFonts w:ascii="Times New Roman" w:hAnsi="Times New Roman" w:cs="Times New Roman"/>
          <w:color w:val="auto"/>
          <w:sz w:val="21"/>
          <w:szCs w:val="21"/>
        </w:rPr>
        <w:t xml:space="preserve">  </w:t>
      </w:r>
      <w:r w:rsidR="00040C5D" w:rsidRPr="0043517E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595E96" w:rsidRPr="0043517E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1A50E9" w:rsidRPr="0043517E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3D1734" w:rsidRPr="0043517E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040C5D" w:rsidRPr="0043517E">
        <w:rPr>
          <w:rFonts w:ascii="Times New Roman" w:hAnsi="Times New Roman" w:cs="Times New Roman"/>
          <w:color w:val="auto"/>
          <w:sz w:val="21"/>
          <w:szCs w:val="21"/>
        </w:rPr>
        <w:t xml:space="preserve">01/2019 – </w:t>
      </w:r>
      <w:r w:rsidR="00D64763" w:rsidRPr="0043517E">
        <w:rPr>
          <w:rFonts w:ascii="Times New Roman" w:hAnsi="Times New Roman" w:cs="Times New Roman"/>
          <w:color w:val="auto"/>
          <w:sz w:val="21"/>
          <w:szCs w:val="21"/>
        </w:rPr>
        <w:t>07/2019</w:t>
      </w:r>
    </w:p>
    <w:p w14:paraId="7E8287AB" w14:textId="182F2C74" w:rsidR="000B38C6" w:rsidRPr="0043517E" w:rsidRDefault="009631E5" w:rsidP="00C127A8">
      <w:pPr>
        <w:pStyle w:val="ListBulle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A</w:t>
      </w:r>
      <w:r w:rsidR="00E15E4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utomat</w:t>
      </w:r>
      <w:r w:rsidR="0035420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ed</w:t>
      </w:r>
      <w:r w:rsidR="00E15E4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crypto currency trading using </w:t>
      </w:r>
      <w:r w:rsidR="00B56E7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reinforcement learning to train the</w:t>
      </w:r>
      <w:r w:rsidR="000F6D74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agent </w:t>
      </w:r>
      <w:r w:rsidR="000F6D74"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 xml:space="preserve">make </w:t>
      </w:r>
      <w:r w:rsidR="00AF4187"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>profit</w:t>
      </w:r>
      <w:r w:rsidR="00617038"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>s</w:t>
      </w:r>
      <w:r w:rsidR="00AF418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by </w:t>
      </w:r>
      <w:r w:rsidR="00AF7483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selling</w:t>
      </w:r>
      <w:r w:rsidR="00AF418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stock</w:t>
      </w:r>
      <w:r w:rsidR="00720558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s</w:t>
      </w:r>
      <w:r w:rsidR="00AF418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EC62A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while price </w:t>
      </w:r>
      <w:r w:rsidR="00A8163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trend is at</w:t>
      </w:r>
      <w:r w:rsidR="00AF7483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peaks</w:t>
      </w:r>
      <w:r w:rsidR="00A8163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B65AFD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and</w:t>
      </w:r>
      <w:r w:rsidR="00A8163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BA09D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buying</w:t>
      </w:r>
      <w:r w:rsidR="00AF7483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A8163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when it is </w:t>
      </w:r>
      <w:r w:rsidR="00BE40D2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low</w:t>
      </w:r>
      <w:r w:rsidR="00C127A8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using </w:t>
      </w:r>
      <w:proofErr w:type="spellStart"/>
      <w:r w:rsidR="00C127A8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PyTorch</w:t>
      </w:r>
      <w:proofErr w:type="spellEnd"/>
      <w:r w:rsidR="00C127A8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C127A8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and real time </w:t>
      </w:r>
      <w:proofErr w:type="spellStart"/>
      <w:r w:rsidR="00C127A8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ccxt</w:t>
      </w:r>
      <w:proofErr w:type="spellEnd"/>
      <w:r w:rsidR="00C127A8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API’s.  </w:t>
      </w:r>
    </w:p>
    <w:p w14:paraId="709BB955" w14:textId="46C6C2F5" w:rsidR="000B38C6" w:rsidRPr="0043517E" w:rsidRDefault="000B38C6" w:rsidP="000B38C6">
      <w:pPr>
        <w:pStyle w:val="ListBulle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Integrated sentiment analysis of coins by scraping news articles to make </w:t>
      </w:r>
      <w:r w:rsidR="001A50E9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informed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decisions </w:t>
      </w:r>
      <w:r w:rsidR="00DE681B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while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trading.</w:t>
      </w:r>
    </w:p>
    <w:p w14:paraId="538BA41B" w14:textId="01CEB8AE" w:rsidR="00EC3100" w:rsidRPr="0043517E" w:rsidRDefault="000B38C6" w:rsidP="00C127A8">
      <w:pPr>
        <w:pStyle w:val="ListBullet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Designed user portfolio </w:t>
      </w:r>
      <w:r w:rsidR="00C127A8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which provides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  <w:r w:rsidR="00282931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comprehensive 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view of customer </w:t>
      </w:r>
      <w:r w:rsidR="00C127A8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account details </w:t>
      </w:r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using </w:t>
      </w:r>
      <w:proofErr w:type="spellStart"/>
      <w:r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>Tkinter</w:t>
      </w:r>
      <w:proofErr w:type="spellEnd"/>
      <w:r w:rsidR="00E5299E" w:rsidRPr="0043517E"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for GUI. </w:t>
      </w:r>
    </w:p>
    <w:p w14:paraId="728FA73A" w14:textId="77777777" w:rsidR="000C1287" w:rsidRPr="0043517E" w:rsidRDefault="000C1287" w:rsidP="000C128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</w:p>
    <w:p w14:paraId="59FEA3DC" w14:textId="18921C6B" w:rsidR="00B56E77" w:rsidRPr="0043517E" w:rsidRDefault="00B56E77" w:rsidP="00B56E77">
      <w:pPr>
        <w:spacing w:after="0"/>
        <w:rPr>
          <w:rFonts w:ascii="Times New Roman" w:eastAsiaTheme="majorEastAsia" w:hAnsi="Times New Roman" w:cs="Times New Roman"/>
          <w:caps/>
          <w:color w:val="auto"/>
          <w:sz w:val="21"/>
          <w:szCs w:val="21"/>
        </w:rPr>
      </w:pPr>
      <w:bookmarkStart w:id="7" w:name="OLE_LINK6"/>
      <w:bookmarkStart w:id="8" w:name="OLE_LINK7"/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>Graduate Research Assistant</w:t>
      </w:r>
      <w:bookmarkEnd w:id="7"/>
      <w:bookmarkEnd w:id="8"/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, </w:t>
      </w:r>
      <w:bookmarkStart w:id="9" w:name="OLE_LINK8"/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>University of North Texas</w:t>
      </w:r>
      <w:bookmarkEnd w:id="9"/>
      <w:r w:rsidR="00331225" w:rsidRPr="0043517E">
        <w:rPr>
          <w:rFonts w:ascii="Times New Roman" w:hAnsi="Times New Roman" w:cs="Times New Roman"/>
          <w:b/>
          <w:color w:val="auto"/>
          <w:sz w:val="21"/>
          <w:szCs w:val="21"/>
        </w:rPr>
        <w:t>, Denton, Tx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      </w:t>
      </w:r>
      <w:r w:rsidR="00331225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                           </w:t>
      </w:r>
      <w:r w:rsidR="000B149D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    </w:t>
      </w:r>
      <w:r w:rsidR="00331225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="00331225" w:rsidRPr="0043517E">
        <w:rPr>
          <w:rFonts w:ascii="Times New Roman" w:hAnsi="Times New Roman" w:cs="Times New Roman"/>
          <w:color w:val="auto"/>
          <w:sz w:val="21"/>
          <w:szCs w:val="21"/>
        </w:rPr>
        <w:t>06/2017 – 12/2018</w:t>
      </w:r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                                     </w:t>
      </w:r>
      <w:bookmarkStart w:id="10" w:name="OLE_LINK9"/>
      <w:bookmarkStart w:id="11" w:name="OLE_LINK10"/>
      <w:r w:rsidR="000E2230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             </w:t>
      </w:r>
      <w:bookmarkEnd w:id="10"/>
      <w:bookmarkEnd w:id="11"/>
    </w:p>
    <w:p w14:paraId="18E115A7" w14:textId="25C93D62" w:rsidR="00B56E77" w:rsidRPr="0043517E" w:rsidRDefault="00B56E77" w:rsidP="00B56E77">
      <w:pPr>
        <w:spacing w:after="0"/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 xml:space="preserve"> Heart Sound Classification using machine learning</w:t>
      </w:r>
      <w:r w:rsidR="003F1D86"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>:</w:t>
      </w:r>
      <w:r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 xml:space="preserve">                           </w:t>
      </w:r>
    </w:p>
    <w:p w14:paraId="32C93282" w14:textId="0A8BF5C6" w:rsidR="007423A3" w:rsidRPr="0043517E" w:rsidRDefault="00A750FD" w:rsidP="00F44D7C">
      <w:pPr>
        <w:pStyle w:val="ListBullet"/>
        <w:spacing w:after="0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Worked on</w:t>
      </w:r>
      <w:r w:rsidR="003E6424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application whi</w:t>
      </w:r>
      <w:r w:rsidR="00D206C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ch using stethoscope setup </w:t>
      </w:r>
      <w:r w:rsidR="00894A4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will</w:t>
      </w:r>
      <w:r w:rsidR="00D206C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record, analyze and classify </w:t>
      </w:r>
      <w:r w:rsidR="0000049C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heart sounds</w:t>
      </w:r>
      <w:r w:rsidR="00487B98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. </w:t>
      </w:r>
    </w:p>
    <w:p w14:paraId="2AEA4F15" w14:textId="03B43105" w:rsidR="003E6424" w:rsidRPr="0043517E" w:rsidRDefault="007423A3" w:rsidP="00F44D7C">
      <w:pPr>
        <w:pStyle w:val="ListBullet"/>
        <w:spacing w:after="0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App correctly detected </w:t>
      </w:r>
      <w:r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 xml:space="preserve">92.68%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of abnormal heart conditions in clinical trials at UT Southwestern Hospital.</w:t>
      </w:r>
    </w:p>
    <w:p w14:paraId="1B133ECE" w14:textId="777BC20A" w:rsidR="00F44D7C" w:rsidRPr="0043517E" w:rsidRDefault="0012358B" w:rsidP="00F44D7C">
      <w:pPr>
        <w:pStyle w:val="ListBullet"/>
        <w:spacing w:after="0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Applied</w:t>
      </w:r>
      <w:r w:rsidR="00F44D7C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preprocessing techniques in MATLAB </w:t>
      </w:r>
      <w:r w:rsidR="009177C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to remove noise artifacts from </w:t>
      </w:r>
      <w:r w:rsidR="00F44D7C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the audio </w:t>
      </w:r>
      <w:r w:rsidR="009177C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data</w:t>
      </w:r>
      <w:r w:rsidR="00F44D7C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using various filters.</w:t>
      </w:r>
    </w:p>
    <w:p w14:paraId="134DEEAE" w14:textId="30F4B03A" w:rsidR="00E76128" w:rsidRPr="0043517E" w:rsidRDefault="00E76128" w:rsidP="00E76128">
      <w:pPr>
        <w:pStyle w:val="ListBullet"/>
        <w:spacing w:after="0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Implemented deep neural networks on heartbeat audio files using </w:t>
      </w:r>
      <w:proofErr w:type="spellStart"/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Keras</w:t>
      </w:r>
      <w:proofErr w:type="spellEnd"/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over TensorFlow.</w:t>
      </w:r>
    </w:p>
    <w:p w14:paraId="16DD94F7" w14:textId="1C26DAB7" w:rsidR="00C127A8" w:rsidRPr="0043517E" w:rsidRDefault="00F44D7C" w:rsidP="004D7B3A">
      <w:pPr>
        <w:pStyle w:val="ListBullet"/>
        <w:spacing w:after="0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Employed different algorithms like SVM, KNN and Decision trees to classify heart sounds. Performed   oversampling and grid search techniques to improve the performance of the model</w:t>
      </w:r>
      <w:r w:rsidR="00AC4F6B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with limited data.</w:t>
      </w:r>
    </w:p>
    <w:p w14:paraId="19A15422" w14:textId="77777777" w:rsidR="004D7B3A" w:rsidRPr="0043517E" w:rsidRDefault="004D7B3A" w:rsidP="004D7B3A">
      <w:pPr>
        <w:pStyle w:val="ListBullet"/>
        <w:numPr>
          <w:ilvl w:val="0"/>
          <w:numId w:val="0"/>
        </w:numPr>
        <w:spacing w:after="0"/>
        <w:rPr>
          <w:rFonts w:ascii="Times New Roman" w:eastAsiaTheme="majorEastAsia" w:hAnsi="Times New Roman" w:cs="Times New Roman"/>
          <w:color w:val="auto"/>
          <w:sz w:val="21"/>
          <w:szCs w:val="21"/>
        </w:rPr>
      </w:pPr>
    </w:p>
    <w:p w14:paraId="445F3971" w14:textId="3B757E64" w:rsidR="00B56E77" w:rsidRPr="0043517E" w:rsidRDefault="00B56E77" w:rsidP="00B56E77">
      <w:pPr>
        <w:rPr>
          <w:rFonts w:ascii="Times New Roman" w:hAnsi="Times New Roman" w:cs="Times New Roman"/>
          <w:color w:val="auto"/>
          <w:sz w:val="21"/>
          <w:szCs w:val="21"/>
        </w:rPr>
      </w:pPr>
      <w:r w:rsidRPr="0043517E">
        <w:rPr>
          <w:rFonts w:ascii="Times New Roman" w:hAnsi="Times New Roman" w:cs="Times New Roman"/>
          <w:b/>
          <w:color w:val="auto"/>
          <w:sz w:val="21"/>
          <w:szCs w:val="21"/>
        </w:rPr>
        <w:lastRenderedPageBreak/>
        <w:t xml:space="preserve">Systems Engineer, Infosys, Hyderabad, India                                                                    </w:t>
      </w:r>
      <w:r w:rsidR="000E2230" w:rsidRPr="004351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             </w:t>
      </w:r>
      <w:r w:rsidRPr="0043517E">
        <w:rPr>
          <w:rFonts w:ascii="Times New Roman" w:hAnsi="Times New Roman" w:cs="Times New Roman"/>
          <w:color w:val="auto"/>
          <w:sz w:val="21"/>
          <w:szCs w:val="21"/>
        </w:rPr>
        <w:t>08/2015 – 01/2017</w:t>
      </w:r>
    </w:p>
    <w:p w14:paraId="038DA291" w14:textId="77777777" w:rsidR="00A92639" w:rsidRPr="0043517E" w:rsidRDefault="00A92639" w:rsidP="00A92639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Trained in modules such as Software Engineering, Testing, Database Management and programming languages like Python, C, Java and SQL. Completed training as </w:t>
      </w:r>
      <w:r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>High Performing Fellow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.</w:t>
      </w:r>
    </w:p>
    <w:p w14:paraId="6BA247ED" w14:textId="77777777" w:rsidR="00A92639" w:rsidRPr="0043517E" w:rsidRDefault="00A92639" w:rsidP="00A92639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Operated on migration project of employee portal from Java to Bizagi (Business Process Management framework).</w:t>
      </w:r>
    </w:p>
    <w:p w14:paraId="4BAE323A" w14:textId="77777777" w:rsidR="00A92639" w:rsidRPr="0043517E" w:rsidRDefault="00A92639" w:rsidP="00A92639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Designed and developed a complex process (External Business Trip Request). Which includes Data modeling, Business logic implementation, creating Forms and configuring RESTful Web Services.</w:t>
      </w:r>
    </w:p>
    <w:p w14:paraId="74C9C0E5" w14:textId="77777777" w:rsidR="00A92639" w:rsidRPr="0043517E" w:rsidRDefault="00A92639" w:rsidP="00A92639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Managed Incidents, Requests and changes through JIRA and used TFS for source code management.</w:t>
      </w:r>
    </w:p>
    <w:p w14:paraId="257E9101" w14:textId="77777777" w:rsidR="00A92639" w:rsidRPr="00A92639" w:rsidRDefault="00A92639" w:rsidP="00B56E77">
      <w:pPr>
        <w:rPr>
          <w:rFonts w:ascii="Times New Roman" w:hAnsi="Times New Roman" w:cs="Times New Roman"/>
          <w:b/>
          <w:color w:val="auto"/>
          <w:sz w:val="21"/>
          <w:szCs w:val="21"/>
        </w:rPr>
      </w:pPr>
    </w:p>
    <w:p w14:paraId="78B06558" w14:textId="77777777" w:rsidR="007176A7" w:rsidRPr="0094678E" w:rsidRDefault="007176A7" w:rsidP="007176A7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1"/>
        </w:rPr>
      </w:pPr>
      <w:bookmarkStart w:id="12" w:name="_Hlk4454559"/>
      <w:r w:rsidRPr="0094678E"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1"/>
        </w:rPr>
        <w:t xml:space="preserve">Projects </w:t>
      </w:r>
    </w:p>
    <w:p w14:paraId="222CCFB7" w14:textId="6A37EAC6" w:rsidR="007176A7" w:rsidRPr="0043517E" w:rsidRDefault="007176A7" w:rsidP="007176A7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>Kaggle Projects</w:t>
      </w:r>
      <w:r w:rsidR="009F46C1"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 xml:space="preserve">                                                        </w:t>
      </w:r>
      <w:hyperlink r:id="rId11" w:history="1"/>
    </w:p>
    <w:p w14:paraId="2C2964F1" w14:textId="58C7FBE9" w:rsidR="007176A7" w:rsidRPr="0043517E" w:rsidRDefault="009249BD" w:rsidP="007176A7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bookmarkStart w:id="13" w:name="OLE_LINK4"/>
      <w:r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>Titanic: Machine Learning from Disaster competition</w:t>
      </w:r>
      <w:r w:rsidR="00C341EA"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 xml:space="preserve"> -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1A76E8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Utilized</w:t>
      </w:r>
      <w:r w:rsidR="0030587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3F0AC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feature engineering to better expose data and parameter tuning </w:t>
      </w:r>
      <w:r w:rsidR="000D6FC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to optimize the 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model which ranked </w:t>
      </w:r>
      <w:r w:rsidR="007176A7"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>Top 6%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0D6FC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predicting </w:t>
      </w:r>
      <w:r w:rsidR="003E60F8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outcome</w:t>
      </w:r>
      <w:r w:rsidR="009A4D1B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s</w:t>
      </w:r>
      <w:r w:rsidR="009540C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accurately</w:t>
      </w:r>
      <w:r w:rsidR="0098321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.</w:t>
      </w:r>
    </w:p>
    <w:bookmarkEnd w:id="13"/>
    <w:p w14:paraId="518154FF" w14:textId="7C1C50D9" w:rsidR="0035594F" w:rsidRPr="0043517E" w:rsidRDefault="00452527" w:rsidP="007176A7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 xml:space="preserve">Digit </w:t>
      </w:r>
      <w:r w:rsidR="00F633A5"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>Recognizer</w:t>
      </w:r>
      <w:r w:rsidR="00C341EA"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 xml:space="preserve"> </w:t>
      </w:r>
      <w:r w:rsidR="00C341EA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-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546764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Implemented </w:t>
      </w:r>
      <w:r w:rsidR="00CB670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basic n</w:t>
      </w:r>
      <w:r w:rsidR="00546764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eural </w:t>
      </w:r>
      <w:r w:rsidR="00CB6706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n</w:t>
      </w:r>
      <w:r w:rsidR="00546764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etwork </w:t>
      </w:r>
      <w:r w:rsidR="00FF01E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on MNIST</w:t>
      </w:r>
      <w:r w:rsidR="00EF0683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data </w:t>
      </w:r>
      <w:r w:rsidR="0035594F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with 97%</w:t>
      </w:r>
      <w:r w:rsidR="00DA3252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precis</w:t>
      </w:r>
      <w:r w:rsidR="00485E6F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ion</w:t>
      </w:r>
      <w:r w:rsidR="00DA3252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.</w:t>
      </w:r>
    </w:p>
    <w:p w14:paraId="4B1233A3" w14:textId="1CD3C17A" w:rsidR="007176A7" w:rsidRPr="0043517E" w:rsidRDefault="007176A7" w:rsidP="007176A7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>Microsoft Malware Prediction</w:t>
      </w:r>
      <w:r w:rsidR="00C341EA"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 xml:space="preserve"> </w:t>
      </w:r>
      <w:r w:rsidR="007F5119" w:rsidRPr="0043517E">
        <w:rPr>
          <w:rFonts w:ascii="Times New Roman" w:eastAsiaTheme="majorEastAsia" w:hAnsi="Times New Roman" w:cs="Times New Roman"/>
          <w:i/>
          <w:color w:val="auto"/>
          <w:sz w:val="21"/>
          <w:szCs w:val="21"/>
        </w:rPr>
        <w:t>–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7F511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Employed </w:t>
      </w:r>
      <w:r w:rsidR="004131DD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Dask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to deal with huge </w:t>
      </w:r>
      <w:r w:rsidR="001B763A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dataset (</w:t>
      </w:r>
      <w:r w:rsidR="006B552F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8 million rows)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="006F78A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using parallel processing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and various imputations </w:t>
      </w:r>
      <w:r w:rsidR="002E3902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to </w:t>
      </w:r>
      <w:r w:rsidR="00137183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handle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missing values</w:t>
      </w:r>
      <w:r w:rsidR="006B6C23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. </w:t>
      </w:r>
      <w:r w:rsidR="00DE3230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Used </w:t>
      </w:r>
      <w:r w:rsidR="0089371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Cat</w:t>
      </w:r>
      <w:r w:rsidR="00DE3230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boost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, ensembled decision trees </w:t>
      </w:r>
      <w:r w:rsidR="00E24A6C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algorithms.</w:t>
      </w:r>
    </w:p>
    <w:p w14:paraId="1453D600" w14:textId="582D016B" w:rsidR="007176A7" w:rsidRPr="0043517E" w:rsidRDefault="007176A7" w:rsidP="007176A7">
      <w:pPr>
        <w:pStyle w:val="ListBullet"/>
        <w:numPr>
          <w:ilvl w:val="0"/>
          <w:numId w:val="0"/>
        </w:numPr>
        <w:ind w:left="216" w:hanging="216"/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 xml:space="preserve">Decision Tree </w:t>
      </w:r>
      <w:r w:rsidR="008D507E"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>from scratch</w:t>
      </w:r>
      <w:r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 xml:space="preserve"> </w:t>
      </w:r>
    </w:p>
    <w:p w14:paraId="6F45730C" w14:textId="4DE81E38" w:rsidR="007176A7" w:rsidRPr="0043517E" w:rsidRDefault="00B5489F" w:rsidP="007176A7">
      <w:pPr>
        <w:pStyle w:val="ListBullet"/>
        <w:numPr>
          <w:ilvl w:val="0"/>
          <w:numId w:val="0"/>
        </w:numPr>
        <w:ind w:left="216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Built 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decision tree from scratch in MATLAB, </w:t>
      </w:r>
      <w:r w:rsidR="0030587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utilized 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entropy as criteria for calculating </w:t>
      </w:r>
      <w:r w:rsidR="00DB2CC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i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nformation gain </w:t>
      </w:r>
      <w:r w:rsidR="001B5A99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to 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split the </w:t>
      </w:r>
      <w:r w:rsidR="000057F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tree 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nodes. </w:t>
      </w:r>
      <w:r w:rsidR="00984A44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Acquired 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68% accuracy on breast cancer data. </w:t>
      </w:r>
    </w:p>
    <w:p w14:paraId="565B8446" w14:textId="0DBAB26F" w:rsidR="007176A7" w:rsidRPr="0043517E" w:rsidRDefault="007176A7" w:rsidP="007176A7">
      <w:pPr>
        <w:pStyle w:val="ListBullet"/>
        <w:numPr>
          <w:ilvl w:val="0"/>
          <w:numId w:val="0"/>
        </w:numPr>
        <w:ind w:left="216" w:hanging="216"/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>Information retrieval and Query Processing</w:t>
      </w:r>
      <w:r w:rsidR="009F46C1" w:rsidRPr="0043517E">
        <w:rPr>
          <w:rFonts w:ascii="Times New Roman" w:eastAsiaTheme="majorEastAsia" w:hAnsi="Times New Roman" w:cs="Times New Roman"/>
          <w:b/>
          <w:color w:val="auto"/>
          <w:sz w:val="21"/>
          <w:szCs w:val="21"/>
        </w:rPr>
        <w:t xml:space="preserve">          </w:t>
      </w:r>
      <w:hyperlink r:id="rId12" w:history="1"/>
    </w:p>
    <w:p w14:paraId="07E509AA" w14:textId="710014B4" w:rsidR="007176A7" w:rsidRPr="0043517E" w:rsidRDefault="00E62E6D" w:rsidP="0058124E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b/>
          <w:color w:val="auto"/>
          <w:sz w:val="21"/>
          <w:szCs w:val="21"/>
          <w:shd w:val="clear" w:color="auto" w:fill="FFFFFF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Developed IR model which </w:t>
      </w:r>
      <w:r w:rsidR="00EE099B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does indexing, processing and querying textual data. Retrieves documents which are appropriate for a given query using cosine similarity.</w:t>
      </w:r>
      <w:r w:rsidR="007176A7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</w:p>
    <w:p w14:paraId="6C07E567" w14:textId="77777777" w:rsidR="00622823" w:rsidRDefault="00622823" w:rsidP="006E5DC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</w:pPr>
    </w:p>
    <w:p w14:paraId="0D1572DA" w14:textId="3DE58A7C" w:rsidR="00D52189" w:rsidRDefault="0094678E" w:rsidP="006E5DC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>Training</w:t>
      </w:r>
      <w:r w:rsidR="00F85BE0">
        <w:rPr>
          <w:rFonts w:ascii="Times New Roman" w:hAnsi="Times New Roman" w:cs="Times New Roman"/>
          <w:b/>
          <w:color w:val="2A7B88" w:themeColor="accent1" w:themeShade="BF"/>
          <w:sz w:val="24"/>
          <w:szCs w:val="21"/>
          <w:shd w:val="clear" w:color="auto" w:fill="FFFFFF"/>
        </w:rPr>
        <w:t xml:space="preserve">s and Certifications </w:t>
      </w:r>
    </w:p>
    <w:p w14:paraId="42472507" w14:textId="11994C6F" w:rsidR="00BD0276" w:rsidRPr="0043517E" w:rsidRDefault="00BD0276" w:rsidP="00BD0276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AWS Certified Cloud Practitioner (Validation No - </w:t>
      </w:r>
      <w:hyperlink r:id="rId13" w:history="1">
        <w:r w:rsidRPr="0043517E">
          <w:rPr>
            <w:rStyle w:val="Hyperlink"/>
            <w:rFonts w:ascii="Times New Roman" w:eastAsiaTheme="majorEastAsia" w:hAnsi="Times New Roman" w:cs="Times New Roman"/>
            <w:color w:val="auto"/>
            <w:sz w:val="21"/>
            <w:szCs w:val="21"/>
          </w:rPr>
          <w:t>JTJH042KLF44193P</w:t>
        </w:r>
      </w:hyperlink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)                                               </w:t>
      </w:r>
      <w:r w:rsidR="002C0A95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May 2019</w:t>
      </w:r>
    </w:p>
    <w:p w14:paraId="3AA86079" w14:textId="18126D48" w:rsidR="006E5DCC" w:rsidRPr="0043517E" w:rsidRDefault="006E5DCC" w:rsidP="006E5DCC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bookmarkStart w:id="14" w:name="OLE_LINK1"/>
      <w:bookmarkEnd w:id="12"/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Neural Networks and Deep Learning by deeplearning.ai on Coursera.                                                </w:t>
      </w:r>
      <w:r w:rsidR="00830E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        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Sep 2018</w:t>
      </w:r>
    </w:p>
    <w:p w14:paraId="6889DBA5" w14:textId="6300EC86" w:rsidR="006E5DCC" w:rsidRPr="0043517E" w:rsidRDefault="006E5DCC" w:rsidP="006E5DCC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Big Data 101 and Hadoop 101 on IBM cognitive class.                                                                       </w:t>
      </w:r>
      <w:r w:rsidR="00830E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        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Jan 2018</w:t>
      </w:r>
    </w:p>
    <w:p w14:paraId="0BBC330B" w14:textId="5B45F51C" w:rsidR="006E5DCC" w:rsidRPr="0043517E" w:rsidRDefault="006E5DCC" w:rsidP="006E5DCC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Statistics Foundation: 1, 2, 3 on Lynda.                                                                                                </w:t>
      </w:r>
      <w:r w:rsidR="00830E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       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Dec 2017</w:t>
      </w:r>
    </w:p>
    <w:p w14:paraId="4DFEE844" w14:textId="099C6F6A" w:rsidR="006E5DCC" w:rsidRPr="0043517E" w:rsidRDefault="006E5DCC" w:rsidP="006E5DCC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Data Science Foundations: Fundamentals and Data Mining on Lynda.</w:t>
      </w:r>
      <w:r w:rsidR="00E1775E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                              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            </w:t>
      </w:r>
      <w:r w:rsidR="00830E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        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Dec 2017</w:t>
      </w:r>
    </w:p>
    <w:p w14:paraId="774A1211" w14:textId="7351DD2F" w:rsidR="00534F81" w:rsidRPr="0043517E" w:rsidRDefault="006E5DCC" w:rsidP="007176A7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Machine Learning by Stanford University on Coursera.                                                                     </w:t>
      </w:r>
      <w:r w:rsidR="00830EF1"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         </w:t>
      </w: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Aug 2017</w:t>
      </w:r>
      <w:bookmarkEnd w:id="14"/>
    </w:p>
    <w:p w14:paraId="799FA60C" w14:textId="77777777" w:rsidR="006223FE" w:rsidRDefault="006223FE" w:rsidP="00534F81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color w:val="2A7B88" w:themeColor="accent1" w:themeShade="BF"/>
          <w:sz w:val="21"/>
          <w:szCs w:val="21"/>
        </w:rPr>
      </w:pPr>
    </w:p>
    <w:p w14:paraId="0C9BFB72" w14:textId="0D39B349" w:rsidR="00534F81" w:rsidRPr="001F7F9C" w:rsidRDefault="00534F81" w:rsidP="00534F81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color w:val="2A7B88" w:themeColor="accent1" w:themeShade="BF"/>
          <w:sz w:val="24"/>
          <w:szCs w:val="21"/>
        </w:rPr>
      </w:pPr>
      <w:r w:rsidRPr="001F7F9C">
        <w:rPr>
          <w:rFonts w:ascii="Times New Roman" w:hAnsi="Times New Roman" w:cs="Times New Roman"/>
          <w:b/>
          <w:color w:val="2A7B88" w:themeColor="accent1" w:themeShade="BF"/>
          <w:sz w:val="24"/>
          <w:szCs w:val="21"/>
        </w:rPr>
        <w:t xml:space="preserve">Activities </w:t>
      </w:r>
    </w:p>
    <w:p w14:paraId="5709F92A" w14:textId="28A548F5" w:rsidR="00534F81" w:rsidRPr="0043517E" w:rsidRDefault="00534F81" w:rsidP="00534F81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Active member in IEEE Computer Society and Association for Computing Machinery.</w:t>
      </w:r>
    </w:p>
    <w:p w14:paraId="5FE63B26" w14:textId="1B5DDCBE" w:rsidR="003A4FA1" w:rsidRPr="0043517E" w:rsidRDefault="00534F81" w:rsidP="00DE0AF6">
      <w:pPr>
        <w:pStyle w:val="ListBullet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43517E">
        <w:rPr>
          <w:rFonts w:ascii="Times New Roman" w:eastAsiaTheme="majorEastAsia" w:hAnsi="Times New Roman" w:cs="Times New Roman"/>
          <w:color w:val="auto"/>
          <w:sz w:val="21"/>
          <w:szCs w:val="21"/>
        </w:rPr>
        <w:t>Volunteered for cleanup drives and community services conducted by FWOP. (Future Without Poverty)</w:t>
      </w:r>
    </w:p>
    <w:sectPr w:rsidR="003A4FA1" w:rsidRPr="0043517E" w:rsidSect="005771C8">
      <w:footerReference w:type="default" r:id="rId14"/>
      <w:pgSz w:w="12240" w:h="15840" w:code="1"/>
      <w:pgMar w:top="576" w:right="1152" w:bottom="576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D7A9D" w14:textId="77777777" w:rsidR="004D0836" w:rsidRDefault="004D0836">
      <w:pPr>
        <w:spacing w:after="0"/>
      </w:pPr>
      <w:r>
        <w:separator/>
      </w:r>
    </w:p>
  </w:endnote>
  <w:endnote w:type="continuationSeparator" w:id="0">
    <w:p w14:paraId="387E2A13" w14:textId="77777777" w:rsidR="004D0836" w:rsidRDefault="004D0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C1D1" w14:textId="77777777" w:rsidR="006F54E1" w:rsidRDefault="006F54E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6BA55" w14:textId="77777777" w:rsidR="004D0836" w:rsidRDefault="004D0836">
      <w:pPr>
        <w:spacing w:after="0"/>
      </w:pPr>
      <w:r>
        <w:separator/>
      </w:r>
    </w:p>
  </w:footnote>
  <w:footnote w:type="continuationSeparator" w:id="0">
    <w:p w14:paraId="77D7FE13" w14:textId="77777777" w:rsidR="004D0836" w:rsidRDefault="004D08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9465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9"/>
    <w:multiLevelType w:val="hybridMultilevel"/>
    <w:tmpl w:val="837E0482"/>
    <w:lvl w:ilvl="0" w:tplc="59BE416C">
      <w:start w:val="1"/>
      <w:numFmt w:val="bullet"/>
      <w:lvlText w:val="•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B0A2850">
      <w:start w:val="1"/>
      <w:numFmt w:val="bullet"/>
      <w:lvlText w:val="o"/>
      <w:lvlJc w:val="left"/>
      <w:pPr>
        <w:ind w:left="14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B88712E">
      <w:start w:val="1"/>
      <w:numFmt w:val="bullet"/>
      <w:lvlText w:val="▪"/>
      <w:lvlJc w:val="left"/>
      <w:pPr>
        <w:ind w:left="21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BA8AD68">
      <w:start w:val="1"/>
      <w:numFmt w:val="bullet"/>
      <w:lvlText w:val="•"/>
      <w:lvlJc w:val="left"/>
      <w:pPr>
        <w:ind w:left="28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D96EE08">
      <w:start w:val="1"/>
      <w:numFmt w:val="bullet"/>
      <w:lvlText w:val="o"/>
      <w:lvlJc w:val="left"/>
      <w:pPr>
        <w:ind w:left="36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CB0A014">
      <w:start w:val="1"/>
      <w:numFmt w:val="bullet"/>
      <w:lvlText w:val="▪"/>
      <w:lvlJc w:val="left"/>
      <w:pPr>
        <w:ind w:left="43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D0C9B18">
      <w:start w:val="1"/>
      <w:numFmt w:val="bullet"/>
      <w:lvlText w:val="•"/>
      <w:lvlJc w:val="left"/>
      <w:pPr>
        <w:ind w:left="50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A96463C">
      <w:start w:val="1"/>
      <w:numFmt w:val="bullet"/>
      <w:lvlText w:val="o"/>
      <w:lvlJc w:val="left"/>
      <w:pPr>
        <w:ind w:left="57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E5C4338">
      <w:start w:val="1"/>
      <w:numFmt w:val="bullet"/>
      <w:lvlText w:val="▪"/>
      <w:lvlJc w:val="left"/>
      <w:pPr>
        <w:ind w:left="64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03631AA0"/>
    <w:multiLevelType w:val="hybridMultilevel"/>
    <w:tmpl w:val="38BCFEE0"/>
    <w:lvl w:ilvl="0" w:tplc="99AA8D0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FCF877E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AA33D3E"/>
    <w:multiLevelType w:val="hybridMultilevel"/>
    <w:tmpl w:val="604A8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EB30C60"/>
    <w:multiLevelType w:val="hybridMultilevel"/>
    <w:tmpl w:val="DA1E6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CA418A"/>
    <w:multiLevelType w:val="hybridMultilevel"/>
    <w:tmpl w:val="BFCEC946"/>
    <w:lvl w:ilvl="0" w:tplc="A0929E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C440C"/>
    <w:multiLevelType w:val="hybridMultilevel"/>
    <w:tmpl w:val="9E524C4C"/>
    <w:lvl w:ilvl="0" w:tplc="A0929E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B0C37B1"/>
    <w:multiLevelType w:val="hybridMultilevel"/>
    <w:tmpl w:val="A300B53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2CB72A30"/>
    <w:multiLevelType w:val="hybridMultilevel"/>
    <w:tmpl w:val="58BE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C5FAE"/>
    <w:multiLevelType w:val="hybridMultilevel"/>
    <w:tmpl w:val="DEBA2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F1A9B"/>
    <w:multiLevelType w:val="hybridMultilevel"/>
    <w:tmpl w:val="E588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1B4F92"/>
    <w:multiLevelType w:val="hybridMultilevel"/>
    <w:tmpl w:val="D7BE4AB6"/>
    <w:lvl w:ilvl="0" w:tplc="99AA8D0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E1A9A"/>
    <w:multiLevelType w:val="hybridMultilevel"/>
    <w:tmpl w:val="7EA85E4E"/>
    <w:lvl w:ilvl="0" w:tplc="A0929E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3384766"/>
    <w:multiLevelType w:val="hybridMultilevel"/>
    <w:tmpl w:val="991E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55D45"/>
    <w:multiLevelType w:val="hybridMultilevel"/>
    <w:tmpl w:val="F7DC3A62"/>
    <w:lvl w:ilvl="0" w:tplc="A0929E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16516"/>
    <w:multiLevelType w:val="hybridMultilevel"/>
    <w:tmpl w:val="915C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45535"/>
    <w:multiLevelType w:val="hybridMultilevel"/>
    <w:tmpl w:val="3C40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33E3E"/>
    <w:multiLevelType w:val="hybridMultilevel"/>
    <w:tmpl w:val="08A4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 w15:restartNumberingAfterBreak="0">
    <w:nsid w:val="714814C8"/>
    <w:multiLevelType w:val="hybridMultilevel"/>
    <w:tmpl w:val="0458F0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8"/>
  </w:num>
  <w:num w:numId="16">
    <w:abstractNumId w:val="15"/>
  </w:num>
  <w:num w:numId="17">
    <w:abstractNumId w:val="25"/>
  </w:num>
  <w:num w:numId="18">
    <w:abstractNumId w:val="12"/>
  </w:num>
  <w:num w:numId="19">
    <w:abstractNumId w:val="37"/>
  </w:num>
  <w:num w:numId="20">
    <w:abstractNumId w:val="29"/>
  </w:num>
  <w:num w:numId="21">
    <w:abstractNumId w:val="13"/>
  </w:num>
  <w:num w:numId="22">
    <w:abstractNumId w:val="23"/>
  </w:num>
  <w:num w:numId="23">
    <w:abstractNumId w:val="35"/>
  </w:num>
  <w:num w:numId="24">
    <w:abstractNumId w:val="16"/>
  </w:num>
  <w:num w:numId="25">
    <w:abstractNumId w:val="14"/>
  </w:num>
  <w:num w:numId="26">
    <w:abstractNumId w:val="21"/>
  </w:num>
  <w:num w:numId="27">
    <w:abstractNumId w:val="22"/>
  </w:num>
  <w:num w:numId="28">
    <w:abstractNumId w:val="11"/>
  </w:num>
  <w:num w:numId="29">
    <w:abstractNumId w:val="26"/>
  </w:num>
  <w:num w:numId="30">
    <w:abstractNumId w:val="34"/>
  </w:num>
  <w:num w:numId="31">
    <w:abstractNumId w:val="10"/>
  </w:num>
  <w:num w:numId="32">
    <w:abstractNumId w:val="33"/>
  </w:num>
  <w:num w:numId="33">
    <w:abstractNumId w:val="24"/>
  </w:num>
  <w:num w:numId="34">
    <w:abstractNumId w:val="17"/>
  </w:num>
  <w:num w:numId="35">
    <w:abstractNumId w:val="31"/>
  </w:num>
  <w:num w:numId="36">
    <w:abstractNumId w:val="30"/>
  </w:num>
  <w:num w:numId="37">
    <w:abstractNumId w:val="27"/>
  </w:num>
  <w:num w:numId="38">
    <w:abstractNumId w:val="18"/>
  </w:num>
  <w:num w:numId="39">
    <w:abstractNumId w:val="36"/>
  </w:num>
  <w:num w:numId="40">
    <w:abstractNumId w:val="20"/>
  </w:num>
  <w:num w:numId="41">
    <w:abstractNumId w:val="13"/>
  </w:num>
  <w:num w:numId="42">
    <w:abstractNumId w:val="27"/>
  </w:num>
  <w:num w:numId="43">
    <w:abstractNumId w:val="18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4"/>
    <w:rsid w:val="0000049C"/>
    <w:rsid w:val="0000441B"/>
    <w:rsid w:val="00005538"/>
    <w:rsid w:val="000057FE"/>
    <w:rsid w:val="00012A4C"/>
    <w:rsid w:val="00012B2B"/>
    <w:rsid w:val="000176B0"/>
    <w:rsid w:val="0002341C"/>
    <w:rsid w:val="00024CE3"/>
    <w:rsid w:val="0002794F"/>
    <w:rsid w:val="00040C5D"/>
    <w:rsid w:val="00041AE9"/>
    <w:rsid w:val="00043086"/>
    <w:rsid w:val="00044E86"/>
    <w:rsid w:val="000512C5"/>
    <w:rsid w:val="000526E9"/>
    <w:rsid w:val="00052C71"/>
    <w:rsid w:val="000548AE"/>
    <w:rsid w:val="000550E6"/>
    <w:rsid w:val="0005573B"/>
    <w:rsid w:val="00060D31"/>
    <w:rsid w:val="00062A92"/>
    <w:rsid w:val="00076740"/>
    <w:rsid w:val="000767F3"/>
    <w:rsid w:val="00077C51"/>
    <w:rsid w:val="00081A39"/>
    <w:rsid w:val="00083936"/>
    <w:rsid w:val="00090DC0"/>
    <w:rsid w:val="00092626"/>
    <w:rsid w:val="00093867"/>
    <w:rsid w:val="0009416F"/>
    <w:rsid w:val="00097623"/>
    <w:rsid w:val="00097801"/>
    <w:rsid w:val="00097DD7"/>
    <w:rsid w:val="000A2250"/>
    <w:rsid w:val="000A4F59"/>
    <w:rsid w:val="000A7A1A"/>
    <w:rsid w:val="000B149D"/>
    <w:rsid w:val="000B38C6"/>
    <w:rsid w:val="000B77BD"/>
    <w:rsid w:val="000C1287"/>
    <w:rsid w:val="000C21ED"/>
    <w:rsid w:val="000C352D"/>
    <w:rsid w:val="000D0A82"/>
    <w:rsid w:val="000D6462"/>
    <w:rsid w:val="000D6CEA"/>
    <w:rsid w:val="000D6FC6"/>
    <w:rsid w:val="000E087D"/>
    <w:rsid w:val="000E08E2"/>
    <w:rsid w:val="000E2230"/>
    <w:rsid w:val="000E42F6"/>
    <w:rsid w:val="000E61B8"/>
    <w:rsid w:val="000E694C"/>
    <w:rsid w:val="000F2DE8"/>
    <w:rsid w:val="000F6D74"/>
    <w:rsid w:val="00100C38"/>
    <w:rsid w:val="001022E6"/>
    <w:rsid w:val="00106A30"/>
    <w:rsid w:val="00107336"/>
    <w:rsid w:val="00116158"/>
    <w:rsid w:val="00122A8A"/>
    <w:rsid w:val="0012358B"/>
    <w:rsid w:val="00131536"/>
    <w:rsid w:val="00131F3B"/>
    <w:rsid w:val="00137183"/>
    <w:rsid w:val="001415E4"/>
    <w:rsid w:val="00141902"/>
    <w:rsid w:val="00141A4C"/>
    <w:rsid w:val="001553CB"/>
    <w:rsid w:val="0015682D"/>
    <w:rsid w:val="001573AE"/>
    <w:rsid w:val="001602E7"/>
    <w:rsid w:val="00160535"/>
    <w:rsid w:val="001646DE"/>
    <w:rsid w:val="00164F66"/>
    <w:rsid w:val="0016502F"/>
    <w:rsid w:val="00166BAB"/>
    <w:rsid w:val="00172B67"/>
    <w:rsid w:val="0017573E"/>
    <w:rsid w:val="00176E27"/>
    <w:rsid w:val="001805ED"/>
    <w:rsid w:val="001942FB"/>
    <w:rsid w:val="00195BA6"/>
    <w:rsid w:val="001A07C4"/>
    <w:rsid w:val="001A50E9"/>
    <w:rsid w:val="001A76E8"/>
    <w:rsid w:val="001B1F80"/>
    <w:rsid w:val="001B2911"/>
    <w:rsid w:val="001B29CF"/>
    <w:rsid w:val="001B5207"/>
    <w:rsid w:val="001B5A99"/>
    <w:rsid w:val="001B763A"/>
    <w:rsid w:val="001C0CC1"/>
    <w:rsid w:val="001C4328"/>
    <w:rsid w:val="001C67B2"/>
    <w:rsid w:val="001D16D0"/>
    <w:rsid w:val="001D455F"/>
    <w:rsid w:val="001E224A"/>
    <w:rsid w:val="001E4538"/>
    <w:rsid w:val="001E64C9"/>
    <w:rsid w:val="001F3CA7"/>
    <w:rsid w:val="001F655B"/>
    <w:rsid w:val="001F6CC8"/>
    <w:rsid w:val="001F75DB"/>
    <w:rsid w:val="001F7F9C"/>
    <w:rsid w:val="00200665"/>
    <w:rsid w:val="00203D19"/>
    <w:rsid w:val="002221E0"/>
    <w:rsid w:val="00225832"/>
    <w:rsid w:val="002263F6"/>
    <w:rsid w:val="0022789A"/>
    <w:rsid w:val="0023378D"/>
    <w:rsid w:val="0024272E"/>
    <w:rsid w:val="0025145E"/>
    <w:rsid w:val="00252DEE"/>
    <w:rsid w:val="00254A7D"/>
    <w:rsid w:val="002568B4"/>
    <w:rsid w:val="0025752A"/>
    <w:rsid w:val="0026325E"/>
    <w:rsid w:val="00274206"/>
    <w:rsid w:val="00274256"/>
    <w:rsid w:val="00275B62"/>
    <w:rsid w:val="0027692D"/>
    <w:rsid w:val="0028220F"/>
    <w:rsid w:val="002823F5"/>
    <w:rsid w:val="0028288D"/>
    <w:rsid w:val="00282931"/>
    <w:rsid w:val="00283661"/>
    <w:rsid w:val="00283676"/>
    <w:rsid w:val="002837F8"/>
    <w:rsid w:val="00283BA9"/>
    <w:rsid w:val="0028593A"/>
    <w:rsid w:val="00286792"/>
    <w:rsid w:val="00287DD7"/>
    <w:rsid w:val="002A13FA"/>
    <w:rsid w:val="002C08B4"/>
    <w:rsid w:val="002C0A95"/>
    <w:rsid w:val="002C1564"/>
    <w:rsid w:val="002C4D15"/>
    <w:rsid w:val="002C50B1"/>
    <w:rsid w:val="002D2235"/>
    <w:rsid w:val="002D6978"/>
    <w:rsid w:val="002D7DAD"/>
    <w:rsid w:val="002E1A4B"/>
    <w:rsid w:val="002E3902"/>
    <w:rsid w:val="002E57C7"/>
    <w:rsid w:val="002F4BD7"/>
    <w:rsid w:val="002F729C"/>
    <w:rsid w:val="00300F43"/>
    <w:rsid w:val="00302E8C"/>
    <w:rsid w:val="00305877"/>
    <w:rsid w:val="00311153"/>
    <w:rsid w:val="00312A9C"/>
    <w:rsid w:val="00314779"/>
    <w:rsid w:val="00315E38"/>
    <w:rsid w:val="003164E1"/>
    <w:rsid w:val="00320425"/>
    <w:rsid w:val="00321392"/>
    <w:rsid w:val="0032284E"/>
    <w:rsid w:val="00325918"/>
    <w:rsid w:val="00331225"/>
    <w:rsid w:val="0033418C"/>
    <w:rsid w:val="00336A71"/>
    <w:rsid w:val="00342081"/>
    <w:rsid w:val="003428D3"/>
    <w:rsid w:val="00346FEA"/>
    <w:rsid w:val="003472C3"/>
    <w:rsid w:val="003534E8"/>
    <w:rsid w:val="00354201"/>
    <w:rsid w:val="0035594F"/>
    <w:rsid w:val="00356C14"/>
    <w:rsid w:val="003578CA"/>
    <w:rsid w:val="00360681"/>
    <w:rsid w:val="003617C2"/>
    <w:rsid w:val="003626B7"/>
    <w:rsid w:val="00363729"/>
    <w:rsid w:val="00366E35"/>
    <w:rsid w:val="00367D8C"/>
    <w:rsid w:val="003742C3"/>
    <w:rsid w:val="00375557"/>
    <w:rsid w:val="00396728"/>
    <w:rsid w:val="00397E09"/>
    <w:rsid w:val="003A4FA1"/>
    <w:rsid w:val="003A527B"/>
    <w:rsid w:val="003B49FB"/>
    <w:rsid w:val="003B7557"/>
    <w:rsid w:val="003B7566"/>
    <w:rsid w:val="003C0972"/>
    <w:rsid w:val="003C4C1F"/>
    <w:rsid w:val="003D1734"/>
    <w:rsid w:val="003E60F8"/>
    <w:rsid w:val="003E6424"/>
    <w:rsid w:val="003E6909"/>
    <w:rsid w:val="003E70A3"/>
    <w:rsid w:val="003F002B"/>
    <w:rsid w:val="003F0ACE"/>
    <w:rsid w:val="003F0C11"/>
    <w:rsid w:val="003F1128"/>
    <w:rsid w:val="003F1D86"/>
    <w:rsid w:val="003F6074"/>
    <w:rsid w:val="00402A28"/>
    <w:rsid w:val="0040514B"/>
    <w:rsid w:val="00405AD4"/>
    <w:rsid w:val="004067FE"/>
    <w:rsid w:val="004106AA"/>
    <w:rsid w:val="004131DD"/>
    <w:rsid w:val="00413DC8"/>
    <w:rsid w:val="00417B5E"/>
    <w:rsid w:val="00433867"/>
    <w:rsid w:val="0043517E"/>
    <w:rsid w:val="00435EFA"/>
    <w:rsid w:val="004360A4"/>
    <w:rsid w:val="004509C4"/>
    <w:rsid w:val="00452527"/>
    <w:rsid w:val="004577E1"/>
    <w:rsid w:val="00462DC9"/>
    <w:rsid w:val="00463F5A"/>
    <w:rsid w:val="004644CA"/>
    <w:rsid w:val="004645E7"/>
    <w:rsid w:val="00465A29"/>
    <w:rsid w:val="00465A77"/>
    <w:rsid w:val="00472E65"/>
    <w:rsid w:val="00480A42"/>
    <w:rsid w:val="004810AF"/>
    <w:rsid w:val="00481971"/>
    <w:rsid w:val="00485E6F"/>
    <w:rsid w:val="00487B98"/>
    <w:rsid w:val="00497356"/>
    <w:rsid w:val="004A3606"/>
    <w:rsid w:val="004A41DC"/>
    <w:rsid w:val="004A51DC"/>
    <w:rsid w:val="004A7924"/>
    <w:rsid w:val="004B4350"/>
    <w:rsid w:val="004B550F"/>
    <w:rsid w:val="004C05E2"/>
    <w:rsid w:val="004C0663"/>
    <w:rsid w:val="004D0836"/>
    <w:rsid w:val="004D19EF"/>
    <w:rsid w:val="004D7B3A"/>
    <w:rsid w:val="004E0A7D"/>
    <w:rsid w:val="004E541C"/>
    <w:rsid w:val="005023D4"/>
    <w:rsid w:val="00502813"/>
    <w:rsid w:val="00502C5F"/>
    <w:rsid w:val="00502D0A"/>
    <w:rsid w:val="00503F3E"/>
    <w:rsid w:val="00505B1E"/>
    <w:rsid w:val="00515CD5"/>
    <w:rsid w:val="005207F5"/>
    <w:rsid w:val="00520DEC"/>
    <w:rsid w:val="00523913"/>
    <w:rsid w:val="00530102"/>
    <w:rsid w:val="00531CA5"/>
    <w:rsid w:val="00534F81"/>
    <w:rsid w:val="005358C7"/>
    <w:rsid w:val="00535D81"/>
    <w:rsid w:val="00535EBC"/>
    <w:rsid w:val="00537D95"/>
    <w:rsid w:val="00540036"/>
    <w:rsid w:val="00546764"/>
    <w:rsid w:val="00547DAC"/>
    <w:rsid w:val="00553565"/>
    <w:rsid w:val="00554581"/>
    <w:rsid w:val="00554E70"/>
    <w:rsid w:val="005603E5"/>
    <w:rsid w:val="0056376F"/>
    <w:rsid w:val="005721DB"/>
    <w:rsid w:val="005771C8"/>
    <w:rsid w:val="0058124E"/>
    <w:rsid w:val="0058293A"/>
    <w:rsid w:val="0059478F"/>
    <w:rsid w:val="00594939"/>
    <w:rsid w:val="00595CF8"/>
    <w:rsid w:val="00595E96"/>
    <w:rsid w:val="00597C12"/>
    <w:rsid w:val="00597C48"/>
    <w:rsid w:val="005A3BBE"/>
    <w:rsid w:val="005B0018"/>
    <w:rsid w:val="005B12D8"/>
    <w:rsid w:val="005B2A67"/>
    <w:rsid w:val="005B5F1F"/>
    <w:rsid w:val="005C02A2"/>
    <w:rsid w:val="005C1499"/>
    <w:rsid w:val="005C26E9"/>
    <w:rsid w:val="005C7417"/>
    <w:rsid w:val="005D425B"/>
    <w:rsid w:val="005D4689"/>
    <w:rsid w:val="005E379D"/>
    <w:rsid w:val="005F1C5C"/>
    <w:rsid w:val="005F62A6"/>
    <w:rsid w:val="00604EA4"/>
    <w:rsid w:val="0060665F"/>
    <w:rsid w:val="00606FD4"/>
    <w:rsid w:val="00611929"/>
    <w:rsid w:val="00611BD8"/>
    <w:rsid w:val="00614D2D"/>
    <w:rsid w:val="00617038"/>
    <w:rsid w:val="00617B26"/>
    <w:rsid w:val="006218C1"/>
    <w:rsid w:val="006223FE"/>
    <w:rsid w:val="00622823"/>
    <w:rsid w:val="00622F49"/>
    <w:rsid w:val="00624362"/>
    <w:rsid w:val="0062707E"/>
    <w:rsid w:val="006270A9"/>
    <w:rsid w:val="00640FF1"/>
    <w:rsid w:val="00647458"/>
    <w:rsid w:val="00655949"/>
    <w:rsid w:val="00657972"/>
    <w:rsid w:val="00657FF6"/>
    <w:rsid w:val="0066215E"/>
    <w:rsid w:val="00664FA5"/>
    <w:rsid w:val="006656E4"/>
    <w:rsid w:val="00667CB5"/>
    <w:rsid w:val="006739EA"/>
    <w:rsid w:val="00675956"/>
    <w:rsid w:val="006759CE"/>
    <w:rsid w:val="00676090"/>
    <w:rsid w:val="00681034"/>
    <w:rsid w:val="00683868"/>
    <w:rsid w:val="00683CFF"/>
    <w:rsid w:val="006865DB"/>
    <w:rsid w:val="0069072B"/>
    <w:rsid w:val="006A11B2"/>
    <w:rsid w:val="006A2998"/>
    <w:rsid w:val="006B552F"/>
    <w:rsid w:val="006B659E"/>
    <w:rsid w:val="006B6C23"/>
    <w:rsid w:val="006C0C58"/>
    <w:rsid w:val="006C1999"/>
    <w:rsid w:val="006C7EAC"/>
    <w:rsid w:val="006E4A4B"/>
    <w:rsid w:val="006E5BC4"/>
    <w:rsid w:val="006E5DCC"/>
    <w:rsid w:val="006F334A"/>
    <w:rsid w:val="006F3DA4"/>
    <w:rsid w:val="006F4867"/>
    <w:rsid w:val="006F54E1"/>
    <w:rsid w:val="006F78AE"/>
    <w:rsid w:val="007002D3"/>
    <w:rsid w:val="0070602C"/>
    <w:rsid w:val="007176A7"/>
    <w:rsid w:val="00720558"/>
    <w:rsid w:val="00724296"/>
    <w:rsid w:val="0073302C"/>
    <w:rsid w:val="0073666B"/>
    <w:rsid w:val="00737B90"/>
    <w:rsid w:val="007406C4"/>
    <w:rsid w:val="00741257"/>
    <w:rsid w:val="007423A3"/>
    <w:rsid w:val="00742715"/>
    <w:rsid w:val="00743FF8"/>
    <w:rsid w:val="00762AAF"/>
    <w:rsid w:val="007670A9"/>
    <w:rsid w:val="00771619"/>
    <w:rsid w:val="00774246"/>
    <w:rsid w:val="0077799E"/>
    <w:rsid w:val="00785B58"/>
    <w:rsid w:val="007924FB"/>
    <w:rsid w:val="00795180"/>
    <w:rsid w:val="00796CAD"/>
    <w:rsid w:val="007A159A"/>
    <w:rsid w:val="007A4FE5"/>
    <w:rsid w:val="007A5268"/>
    <w:rsid w:val="007B6311"/>
    <w:rsid w:val="007B7AFC"/>
    <w:rsid w:val="007C08F2"/>
    <w:rsid w:val="007C1FB7"/>
    <w:rsid w:val="007C383E"/>
    <w:rsid w:val="007D2FF7"/>
    <w:rsid w:val="007D5E26"/>
    <w:rsid w:val="007D7A2D"/>
    <w:rsid w:val="007E24A1"/>
    <w:rsid w:val="007F179F"/>
    <w:rsid w:val="007F4473"/>
    <w:rsid w:val="007F5119"/>
    <w:rsid w:val="00801A9B"/>
    <w:rsid w:val="0080481A"/>
    <w:rsid w:val="00810711"/>
    <w:rsid w:val="00814ECB"/>
    <w:rsid w:val="00816216"/>
    <w:rsid w:val="008215A9"/>
    <w:rsid w:val="00822CD9"/>
    <w:rsid w:val="00825381"/>
    <w:rsid w:val="00825EDA"/>
    <w:rsid w:val="00827B48"/>
    <w:rsid w:val="00830EF1"/>
    <w:rsid w:val="00833EE7"/>
    <w:rsid w:val="00837E7D"/>
    <w:rsid w:val="008409E6"/>
    <w:rsid w:val="00843347"/>
    <w:rsid w:val="00847016"/>
    <w:rsid w:val="00847D4E"/>
    <w:rsid w:val="008519B5"/>
    <w:rsid w:val="00852E4D"/>
    <w:rsid w:val="00857B74"/>
    <w:rsid w:val="00865511"/>
    <w:rsid w:val="00872CF4"/>
    <w:rsid w:val="0087302B"/>
    <w:rsid w:val="008732C8"/>
    <w:rsid w:val="008753DE"/>
    <w:rsid w:val="0087734B"/>
    <w:rsid w:val="008824F7"/>
    <w:rsid w:val="008834FE"/>
    <w:rsid w:val="00884475"/>
    <w:rsid w:val="00884B30"/>
    <w:rsid w:val="00885E3F"/>
    <w:rsid w:val="0089371E"/>
    <w:rsid w:val="00894A41"/>
    <w:rsid w:val="008A4D2D"/>
    <w:rsid w:val="008A70C4"/>
    <w:rsid w:val="008A729B"/>
    <w:rsid w:val="008C150A"/>
    <w:rsid w:val="008C3171"/>
    <w:rsid w:val="008C42C2"/>
    <w:rsid w:val="008D07F3"/>
    <w:rsid w:val="008D0F77"/>
    <w:rsid w:val="008D4169"/>
    <w:rsid w:val="008D507E"/>
    <w:rsid w:val="008E2AE7"/>
    <w:rsid w:val="008E302E"/>
    <w:rsid w:val="008E38A5"/>
    <w:rsid w:val="008F6A00"/>
    <w:rsid w:val="008F6EDC"/>
    <w:rsid w:val="008F7224"/>
    <w:rsid w:val="009177C9"/>
    <w:rsid w:val="009249BD"/>
    <w:rsid w:val="00936E6D"/>
    <w:rsid w:val="0094678E"/>
    <w:rsid w:val="009540C7"/>
    <w:rsid w:val="00954549"/>
    <w:rsid w:val="009578B5"/>
    <w:rsid w:val="009600BC"/>
    <w:rsid w:val="00961C32"/>
    <w:rsid w:val="009631E5"/>
    <w:rsid w:val="009825D0"/>
    <w:rsid w:val="00983216"/>
    <w:rsid w:val="0098484F"/>
    <w:rsid w:val="00984A44"/>
    <w:rsid w:val="00985F77"/>
    <w:rsid w:val="00987D74"/>
    <w:rsid w:val="009A0A77"/>
    <w:rsid w:val="009A184E"/>
    <w:rsid w:val="009A36B8"/>
    <w:rsid w:val="009A4D1B"/>
    <w:rsid w:val="009A4D6F"/>
    <w:rsid w:val="009A51C0"/>
    <w:rsid w:val="009B007C"/>
    <w:rsid w:val="009B337D"/>
    <w:rsid w:val="009B5BA1"/>
    <w:rsid w:val="009B6423"/>
    <w:rsid w:val="009D2AF7"/>
    <w:rsid w:val="009D5933"/>
    <w:rsid w:val="009D6948"/>
    <w:rsid w:val="009D7C37"/>
    <w:rsid w:val="009E22DB"/>
    <w:rsid w:val="009E3C3D"/>
    <w:rsid w:val="009E6186"/>
    <w:rsid w:val="009E7A2E"/>
    <w:rsid w:val="009F113E"/>
    <w:rsid w:val="009F1D9D"/>
    <w:rsid w:val="009F1FA6"/>
    <w:rsid w:val="009F4232"/>
    <w:rsid w:val="009F46C1"/>
    <w:rsid w:val="00A10F5F"/>
    <w:rsid w:val="00A15171"/>
    <w:rsid w:val="00A23DAE"/>
    <w:rsid w:val="00A25FC3"/>
    <w:rsid w:val="00A270A0"/>
    <w:rsid w:val="00A36076"/>
    <w:rsid w:val="00A41E86"/>
    <w:rsid w:val="00A4621D"/>
    <w:rsid w:val="00A52ADD"/>
    <w:rsid w:val="00A57885"/>
    <w:rsid w:val="00A64914"/>
    <w:rsid w:val="00A64BD5"/>
    <w:rsid w:val="00A70588"/>
    <w:rsid w:val="00A70CCB"/>
    <w:rsid w:val="00A7114B"/>
    <w:rsid w:val="00A72093"/>
    <w:rsid w:val="00A750FD"/>
    <w:rsid w:val="00A752BF"/>
    <w:rsid w:val="00A81637"/>
    <w:rsid w:val="00A82856"/>
    <w:rsid w:val="00A907BC"/>
    <w:rsid w:val="00A92639"/>
    <w:rsid w:val="00A9265D"/>
    <w:rsid w:val="00AA6D84"/>
    <w:rsid w:val="00AB2997"/>
    <w:rsid w:val="00AC03B0"/>
    <w:rsid w:val="00AC26E7"/>
    <w:rsid w:val="00AC4F6B"/>
    <w:rsid w:val="00AC51EA"/>
    <w:rsid w:val="00AC60BA"/>
    <w:rsid w:val="00AD22F0"/>
    <w:rsid w:val="00AD614D"/>
    <w:rsid w:val="00AD7A67"/>
    <w:rsid w:val="00AE2F11"/>
    <w:rsid w:val="00AE4B30"/>
    <w:rsid w:val="00AF1953"/>
    <w:rsid w:val="00AF223B"/>
    <w:rsid w:val="00AF4187"/>
    <w:rsid w:val="00AF7483"/>
    <w:rsid w:val="00B040F2"/>
    <w:rsid w:val="00B10499"/>
    <w:rsid w:val="00B1573C"/>
    <w:rsid w:val="00B17073"/>
    <w:rsid w:val="00B1772B"/>
    <w:rsid w:val="00B17AF7"/>
    <w:rsid w:val="00B27609"/>
    <w:rsid w:val="00B34A95"/>
    <w:rsid w:val="00B35F53"/>
    <w:rsid w:val="00B368AE"/>
    <w:rsid w:val="00B37503"/>
    <w:rsid w:val="00B376BF"/>
    <w:rsid w:val="00B40DEA"/>
    <w:rsid w:val="00B43223"/>
    <w:rsid w:val="00B501A0"/>
    <w:rsid w:val="00B52715"/>
    <w:rsid w:val="00B5489F"/>
    <w:rsid w:val="00B56E77"/>
    <w:rsid w:val="00B617E4"/>
    <w:rsid w:val="00B638ED"/>
    <w:rsid w:val="00B65AFD"/>
    <w:rsid w:val="00B65DAB"/>
    <w:rsid w:val="00B660B1"/>
    <w:rsid w:val="00B67A6B"/>
    <w:rsid w:val="00B700B5"/>
    <w:rsid w:val="00B7253B"/>
    <w:rsid w:val="00B76F53"/>
    <w:rsid w:val="00B776D9"/>
    <w:rsid w:val="00B81F14"/>
    <w:rsid w:val="00B84E79"/>
    <w:rsid w:val="00B86844"/>
    <w:rsid w:val="00B90BA3"/>
    <w:rsid w:val="00B92FE8"/>
    <w:rsid w:val="00BA09D1"/>
    <w:rsid w:val="00BA506B"/>
    <w:rsid w:val="00BA5508"/>
    <w:rsid w:val="00BB18A0"/>
    <w:rsid w:val="00BB6035"/>
    <w:rsid w:val="00BB6BA5"/>
    <w:rsid w:val="00BC11E6"/>
    <w:rsid w:val="00BC20C5"/>
    <w:rsid w:val="00BC4D6E"/>
    <w:rsid w:val="00BC5371"/>
    <w:rsid w:val="00BC6056"/>
    <w:rsid w:val="00BD0276"/>
    <w:rsid w:val="00BD227F"/>
    <w:rsid w:val="00BD6A10"/>
    <w:rsid w:val="00BD768D"/>
    <w:rsid w:val="00BE40D2"/>
    <w:rsid w:val="00BE5B48"/>
    <w:rsid w:val="00BE6C84"/>
    <w:rsid w:val="00BF0D65"/>
    <w:rsid w:val="00BF2C18"/>
    <w:rsid w:val="00C001EE"/>
    <w:rsid w:val="00C01BD8"/>
    <w:rsid w:val="00C062BF"/>
    <w:rsid w:val="00C07FBF"/>
    <w:rsid w:val="00C10B15"/>
    <w:rsid w:val="00C127A8"/>
    <w:rsid w:val="00C22EA8"/>
    <w:rsid w:val="00C2410A"/>
    <w:rsid w:val="00C27BF3"/>
    <w:rsid w:val="00C30770"/>
    <w:rsid w:val="00C32002"/>
    <w:rsid w:val="00C32FB0"/>
    <w:rsid w:val="00C341EA"/>
    <w:rsid w:val="00C3548F"/>
    <w:rsid w:val="00C419BD"/>
    <w:rsid w:val="00C445B5"/>
    <w:rsid w:val="00C47BCB"/>
    <w:rsid w:val="00C61F8E"/>
    <w:rsid w:val="00C67530"/>
    <w:rsid w:val="00C704FD"/>
    <w:rsid w:val="00C75C22"/>
    <w:rsid w:val="00C90D00"/>
    <w:rsid w:val="00C94032"/>
    <w:rsid w:val="00C947D6"/>
    <w:rsid w:val="00C95480"/>
    <w:rsid w:val="00CA13D4"/>
    <w:rsid w:val="00CA73B8"/>
    <w:rsid w:val="00CB4C75"/>
    <w:rsid w:val="00CB6706"/>
    <w:rsid w:val="00CB6D7B"/>
    <w:rsid w:val="00CC52FC"/>
    <w:rsid w:val="00CC65CB"/>
    <w:rsid w:val="00CD2D8D"/>
    <w:rsid w:val="00CD5D8E"/>
    <w:rsid w:val="00CD7CB8"/>
    <w:rsid w:val="00CD7FDC"/>
    <w:rsid w:val="00CE035D"/>
    <w:rsid w:val="00CE051F"/>
    <w:rsid w:val="00CE2747"/>
    <w:rsid w:val="00CE7325"/>
    <w:rsid w:val="00CE7D55"/>
    <w:rsid w:val="00CF173D"/>
    <w:rsid w:val="00CF5D58"/>
    <w:rsid w:val="00D05375"/>
    <w:rsid w:val="00D10351"/>
    <w:rsid w:val="00D12786"/>
    <w:rsid w:val="00D206C9"/>
    <w:rsid w:val="00D20AAD"/>
    <w:rsid w:val="00D240D1"/>
    <w:rsid w:val="00D25BB0"/>
    <w:rsid w:val="00D32333"/>
    <w:rsid w:val="00D47CE5"/>
    <w:rsid w:val="00D5200B"/>
    <w:rsid w:val="00D52189"/>
    <w:rsid w:val="00D557CF"/>
    <w:rsid w:val="00D5753D"/>
    <w:rsid w:val="00D61A9E"/>
    <w:rsid w:val="00D61BF8"/>
    <w:rsid w:val="00D64763"/>
    <w:rsid w:val="00D6788A"/>
    <w:rsid w:val="00D7336C"/>
    <w:rsid w:val="00D74D95"/>
    <w:rsid w:val="00D81864"/>
    <w:rsid w:val="00D84A69"/>
    <w:rsid w:val="00D8741C"/>
    <w:rsid w:val="00D940C0"/>
    <w:rsid w:val="00D94E67"/>
    <w:rsid w:val="00D973D1"/>
    <w:rsid w:val="00DA0CFE"/>
    <w:rsid w:val="00DA107E"/>
    <w:rsid w:val="00DA1CD6"/>
    <w:rsid w:val="00DA3252"/>
    <w:rsid w:val="00DB195F"/>
    <w:rsid w:val="00DB2CCE"/>
    <w:rsid w:val="00DB379F"/>
    <w:rsid w:val="00DC39AC"/>
    <w:rsid w:val="00DC4E91"/>
    <w:rsid w:val="00DC4F09"/>
    <w:rsid w:val="00DD543F"/>
    <w:rsid w:val="00DE0AF6"/>
    <w:rsid w:val="00DE3230"/>
    <w:rsid w:val="00DE681B"/>
    <w:rsid w:val="00DE7DC9"/>
    <w:rsid w:val="00DF091A"/>
    <w:rsid w:val="00DF5183"/>
    <w:rsid w:val="00E00233"/>
    <w:rsid w:val="00E038CC"/>
    <w:rsid w:val="00E03D1C"/>
    <w:rsid w:val="00E04C61"/>
    <w:rsid w:val="00E06D5C"/>
    <w:rsid w:val="00E1246F"/>
    <w:rsid w:val="00E12DF9"/>
    <w:rsid w:val="00E147B5"/>
    <w:rsid w:val="00E15E46"/>
    <w:rsid w:val="00E1775E"/>
    <w:rsid w:val="00E20E55"/>
    <w:rsid w:val="00E21152"/>
    <w:rsid w:val="00E22922"/>
    <w:rsid w:val="00E24A6C"/>
    <w:rsid w:val="00E3327A"/>
    <w:rsid w:val="00E44289"/>
    <w:rsid w:val="00E46482"/>
    <w:rsid w:val="00E46FFD"/>
    <w:rsid w:val="00E511BB"/>
    <w:rsid w:val="00E5299E"/>
    <w:rsid w:val="00E529C1"/>
    <w:rsid w:val="00E53FBF"/>
    <w:rsid w:val="00E60C70"/>
    <w:rsid w:val="00E62E6D"/>
    <w:rsid w:val="00E64CE1"/>
    <w:rsid w:val="00E70BA6"/>
    <w:rsid w:val="00E72CB7"/>
    <w:rsid w:val="00E76128"/>
    <w:rsid w:val="00E76542"/>
    <w:rsid w:val="00E778D8"/>
    <w:rsid w:val="00E8080B"/>
    <w:rsid w:val="00E81139"/>
    <w:rsid w:val="00E822DC"/>
    <w:rsid w:val="00E82DDB"/>
    <w:rsid w:val="00E83911"/>
    <w:rsid w:val="00E83E4B"/>
    <w:rsid w:val="00E8617D"/>
    <w:rsid w:val="00E92402"/>
    <w:rsid w:val="00E93144"/>
    <w:rsid w:val="00EA319F"/>
    <w:rsid w:val="00EA66D9"/>
    <w:rsid w:val="00EA77E2"/>
    <w:rsid w:val="00EA7DFC"/>
    <w:rsid w:val="00EB0046"/>
    <w:rsid w:val="00EB5460"/>
    <w:rsid w:val="00EB7DF9"/>
    <w:rsid w:val="00EC24B7"/>
    <w:rsid w:val="00EC27E7"/>
    <w:rsid w:val="00EC3100"/>
    <w:rsid w:val="00EC62AE"/>
    <w:rsid w:val="00EE099B"/>
    <w:rsid w:val="00EE1253"/>
    <w:rsid w:val="00EE1388"/>
    <w:rsid w:val="00EE1AF9"/>
    <w:rsid w:val="00EF0683"/>
    <w:rsid w:val="00EF22CF"/>
    <w:rsid w:val="00EF398F"/>
    <w:rsid w:val="00F00AE8"/>
    <w:rsid w:val="00F02AD4"/>
    <w:rsid w:val="00F067F0"/>
    <w:rsid w:val="00F1455B"/>
    <w:rsid w:val="00F20C79"/>
    <w:rsid w:val="00F27239"/>
    <w:rsid w:val="00F27572"/>
    <w:rsid w:val="00F44D7C"/>
    <w:rsid w:val="00F61C9E"/>
    <w:rsid w:val="00F633A5"/>
    <w:rsid w:val="00F6595A"/>
    <w:rsid w:val="00F6624E"/>
    <w:rsid w:val="00F67C0A"/>
    <w:rsid w:val="00F72581"/>
    <w:rsid w:val="00F72725"/>
    <w:rsid w:val="00F761C3"/>
    <w:rsid w:val="00F82F25"/>
    <w:rsid w:val="00F851C7"/>
    <w:rsid w:val="00F85BE0"/>
    <w:rsid w:val="00F8611B"/>
    <w:rsid w:val="00F95023"/>
    <w:rsid w:val="00F976C4"/>
    <w:rsid w:val="00FA0F9E"/>
    <w:rsid w:val="00FA19CD"/>
    <w:rsid w:val="00FA1D64"/>
    <w:rsid w:val="00FB14F0"/>
    <w:rsid w:val="00FB592D"/>
    <w:rsid w:val="00FC1DD8"/>
    <w:rsid w:val="00FD1146"/>
    <w:rsid w:val="00FD335D"/>
    <w:rsid w:val="00FD6481"/>
    <w:rsid w:val="00FE2A29"/>
    <w:rsid w:val="00FE409A"/>
    <w:rsid w:val="00FE6CEB"/>
    <w:rsid w:val="00FE70B4"/>
    <w:rsid w:val="00FF01E7"/>
    <w:rsid w:val="00FF270B"/>
    <w:rsid w:val="00FF5D46"/>
    <w:rsid w:val="00FF692C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C66EE"/>
  <w15:chartTrackingRefBased/>
  <w15:docId w15:val="{7775DF2C-2526-47BF-8F20-43DD6287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ContactInfo">
    <w:name w:val="Contact Info"/>
    <w:basedOn w:val="Normal"/>
    <w:uiPriority w:val="3"/>
    <w:qFormat/>
    <w:rsid w:val="00B81F14"/>
    <w:pPr>
      <w:spacing w:after="0"/>
      <w:jc w:val="center"/>
    </w:pPr>
    <w:rPr>
      <w:rFonts w:eastAsiaTheme="minorHAnsi"/>
      <w:color w:val="595959" w:themeColor="text1" w:themeTint="A6"/>
      <w:lang w:eastAsia="en-US"/>
    </w:rPr>
  </w:style>
  <w:style w:type="table" w:styleId="TableGrid">
    <w:name w:val="Table Grid"/>
    <w:basedOn w:val="TableNormal"/>
    <w:uiPriority w:val="39"/>
    <w:rsid w:val="003B7566"/>
    <w:pPr>
      <w:spacing w:after="0"/>
      <w:contextualSpacing/>
    </w:pPr>
    <w:rPr>
      <w:rFonts w:eastAsiaTheme="minorHAnsi"/>
      <w:color w:val="595959" w:themeColor="text1" w:themeTint="A6"/>
      <w:lang w:eastAsia="en-US"/>
    </w:rPr>
    <w:tblPr/>
  </w:style>
  <w:style w:type="paragraph" w:styleId="ListParagraph">
    <w:name w:val="List Paragraph"/>
    <w:basedOn w:val="Normal"/>
    <w:uiPriority w:val="34"/>
    <w:unhideWhenUsed/>
    <w:rsid w:val="003B7566"/>
    <w:pPr>
      <w:spacing w:after="0"/>
      <w:ind w:left="720"/>
      <w:contextualSpacing/>
    </w:pPr>
    <w:rPr>
      <w:rFonts w:eastAsiaTheme="minorHAnsi"/>
      <w:color w:val="595959" w:themeColor="text1" w:themeTint="A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023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FC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styleId="SubtleReference">
    <w:name w:val="Subtle Reference"/>
    <w:basedOn w:val="DefaultParagraphFont"/>
    <w:uiPriority w:val="10"/>
    <w:qFormat/>
    <w:rsid w:val="00B638ED"/>
    <w:rPr>
      <w:b/>
      <w:caps w:val="0"/>
      <w:smallCap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24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uthvi-teja-anumandla/" TargetMode="External"/><Relationship Id="rId13" Type="http://schemas.openxmlformats.org/officeDocument/2006/relationships/hyperlink" Target="https://www.certmetrics.com/amazon/public/badge.aspx?i=9&amp;t=c&amp;d=2019-05-13&amp;ci=AWS008736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ptr288/Information-Retrieval-syst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tr288/Information-Retrieval-syst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aptr2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tr288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tej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4C1A1-BC5C-4295-B846-61E87FE2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2496</TotalTime>
  <Pages>2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prakash varma</dc:creator>
  <cp:keywords/>
  <cp:lastModifiedBy>pruthvi reddy</cp:lastModifiedBy>
  <cp:revision>99</cp:revision>
  <cp:lastPrinted>2019-05-25T18:20:00Z</cp:lastPrinted>
  <dcterms:created xsi:type="dcterms:W3CDTF">2019-05-30T21:03:00Z</dcterms:created>
  <dcterms:modified xsi:type="dcterms:W3CDTF">2019-09-17T13:21:00Z</dcterms:modified>
  <cp:version/>
</cp:coreProperties>
</file>